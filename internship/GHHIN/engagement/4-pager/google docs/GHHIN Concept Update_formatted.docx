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864" w:rsidRDefault="00E21864" w:rsidP="00AB6B12"/>
    <w:p w:rsidR="00AB6B12" w:rsidRDefault="00AB6B12" w:rsidP="00AB6B12"/>
    <w:p w:rsidR="00AB6B12" w:rsidRDefault="005473CA" w:rsidP="00AB6B12">
      <w:r>
        <w:rPr>
          <w:noProof/>
          <w:lang w:val="en-US"/>
        </w:rPr>
        <mc:AlternateContent>
          <mc:Choice Requires="wpg">
            <w:drawing>
              <wp:anchor distT="0" distB="0" distL="114300" distR="114300" simplePos="0" relativeHeight="251675648" behindDoc="0" locked="0" layoutInCell="1" allowOverlap="1" wp14:anchorId="6D0F54D2" wp14:editId="0035E5B8">
                <wp:simplePos x="0" y="0"/>
                <wp:positionH relativeFrom="column">
                  <wp:posOffset>304800</wp:posOffset>
                </wp:positionH>
                <wp:positionV relativeFrom="paragraph">
                  <wp:posOffset>93980</wp:posOffset>
                </wp:positionV>
                <wp:extent cx="5753100" cy="2409825"/>
                <wp:effectExtent l="0" t="0" r="0" b="9525"/>
                <wp:wrapNone/>
                <wp:docPr id="14" name="Group 14"/>
                <wp:cNvGraphicFramePr/>
                <a:graphic xmlns:a="http://schemas.openxmlformats.org/drawingml/2006/main">
                  <a:graphicData uri="http://schemas.microsoft.com/office/word/2010/wordprocessingGroup">
                    <wpg:wgp>
                      <wpg:cNvGrpSpPr/>
                      <wpg:grpSpPr>
                        <a:xfrm>
                          <a:off x="0" y="0"/>
                          <a:ext cx="5753100" cy="2409825"/>
                          <a:chOff x="0" y="0"/>
                          <a:chExt cx="5629275" cy="2409825"/>
                        </a:xfrm>
                      </wpg:grpSpPr>
                      <wps:wsp>
                        <wps:cNvPr id="9" name="Rectangle 9"/>
                        <wps:cNvSpPr/>
                        <wps:spPr>
                          <a:xfrm>
                            <a:off x="0" y="0"/>
                            <a:ext cx="5629275" cy="24098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Picture 1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49120" y="161925"/>
                            <a:ext cx="5321715" cy="2095500"/>
                          </a:xfrm>
                          <a:prstGeom prst="rect">
                            <a:avLst/>
                          </a:prstGeom>
                          <a:solidFill>
                            <a:schemeClr val="bg1"/>
                          </a:solidFill>
                        </pic:spPr>
                      </pic:pic>
                    </wpg:wgp>
                  </a:graphicData>
                </a:graphic>
                <wp14:sizeRelH relativeFrom="margin">
                  <wp14:pctWidth>0</wp14:pctWidth>
                </wp14:sizeRelH>
              </wp:anchor>
            </w:drawing>
          </mc:Choice>
          <mc:Fallback>
            <w:pict>
              <v:group id="Group 14" o:spid="_x0000_s1026" style="position:absolute;margin-left:24pt;margin-top:7.4pt;width:453pt;height:189.75pt;z-index:251675648;mso-width-relative:margin" coordsize="56292,24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">
                <v:rect id="Rectangle 9" o:spid="_x0000_s1027" style="position:absolute;width:56292;height:24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KlcIA&#10;AADaAAAADwAAAGRycy9kb3ducmV2LnhtbESPQWsCMRSE7wX/Q3hCbzWxh9KuRlFBqNgW6vbg8bF5&#10;bpbdvCxJ1O2/bwqCx2FmvmHmy8F14kIhNp41TCcKBHHlTcO1hp9y+/QKIiZkg51n0vBLEZaL0cMc&#10;C+Ov/E2XQ6pFhnAsUINNqS+kjJUlh3Hie+LsnXxwmLIMtTQBrxnuOvms1It02HBesNjTxlLVHs5O&#10;w94pU359fuyPjbL9ehfbFMpW68fxsJqBSDSke/jWfjca3uD/Sr4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aEqVwgAAANoAAAAPAAAAAAAAAAAAAAAAAJgCAABkcnMvZG93&#10;bnJldi54bWxQSwUGAAAAAAQABAD1AAAAhwMAAAAA&#10;" fillcolor="#c0000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style="position:absolute;left:1491;top:1619;width:53217;height:20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1CtLDAAAA2wAAAA8AAABkcnMvZG93bnJldi54bWxEj01rwkAQhu9C/8Myhd50Y5U2xGykVAoV&#10;T00Vr0N2TILZ2TS71fjvnUOhtxnm/XgmX4+uUxcaQuvZwHyWgCKuvG25NrD//pimoEJEtth5JgM3&#10;CrAuHiY5ZtZf+YsuZayVhHDI0EATY59pHaqGHIaZ74nldvKDwyjrUGs74FXCXaefk+RFO2xZGhrs&#10;6b2h6lz+OinxyXG3tHRYvG4X436ThtvPJjXm6XF8W4GKNMZ/8Z/70wq+wMovMoAu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HUK0sMAAADbAAAADwAAAAAAAAAAAAAAAACf&#10;AgAAZHJzL2Rvd25yZXYueG1sUEsFBgAAAAAEAAQA9wAAAI8DAAAAAA==&#10;" filled="t" fillcolor="white [3212]">
                  <v:imagedata r:id="rId11" o:title=""/>
                  <v:path arrowok="t"/>
                </v:shape>
              </v:group>
            </w:pict>
          </mc:Fallback>
        </mc:AlternateContent>
      </w:r>
    </w:p>
    <w:p w:rsidR="00AB6B12" w:rsidRDefault="00AB6B12" w:rsidP="00AB6B12"/>
    <w:p w:rsidR="00AB6B12" w:rsidRDefault="00AB6B12" w:rsidP="00AB6B12"/>
    <w:p w:rsidR="000651CF" w:rsidRDefault="000651CF" w:rsidP="000651CF"/>
    <w:p w:rsidR="004E7BE6" w:rsidRDefault="004E7BE6" w:rsidP="000651CF"/>
    <w:p w:rsidR="005473CA" w:rsidRDefault="005473CA" w:rsidP="00326B29">
      <w:pPr>
        <w:jc w:val="center"/>
        <w:rPr>
          <w:sz w:val="48"/>
          <w:szCs w:val="52"/>
        </w:rPr>
      </w:pPr>
    </w:p>
    <w:p w:rsidR="005473CA" w:rsidRDefault="005473CA" w:rsidP="00326B29">
      <w:pPr>
        <w:jc w:val="center"/>
        <w:rPr>
          <w:sz w:val="48"/>
          <w:szCs w:val="52"/>
        </w:rPr>
      </w:pPr>
    </w:p>
    <w:p w:rsidR="000651CF" w:rsidRPr="00135BDB" w:rsidRDefault="0081183C" w:rsidP="00326B29">
      <w:pPr>
        <w:jc w:val="center"/>
        <w:rPr>
          <w:sz w:val="48"/>
          <w:szCs w:val="52"/>
        </w:rPr>
      </w:pPr>
      <w:r>
        <w:rPr>
          <w:sz w:val="48"/>
          <w:szCs w:val="52"/>
        </w:rPr>
        <w:t>Overview and Statute</w:t>
      </w:r>
    </w:p>
    <w:p w:rsidR="000651CF" w:rsidRDefault="000651CF" w:rsidP="000651CF"/>
    <w:p w:rsidR="000651CF" w:rsidRDefault="000651CF" w:rsidP="000651CF"/>
    <w:p w:rsidR="000651CF" w:rsidRDefault="000651CF" w:rsidP="000651CF"/>
    <w:p w:rsidR="000651CF" w:rsidRDefault="000651CF" w:rsidP="000651CF"/>
    <w:p w:rsidR="000651CF" w:rsidRPr="00650732" w:rsidRDefault="00650732" w:rsidP="00650732">
      <w:pPr>
        <w:jc w:val="center"/>
        <w:rPr>
          <w:i/>
          <w:iCs/>
        </w:rPr>
      </w:pPr>
      <w:r w:rsidRPr="00650732">
        <w:rPr>
          <w:i/>
          <w:iCs/>
        </w:rPr>
        <w:t>Version May 15, 2017</w:t>
      </w:r>
    </w:p>
    <w:p w:rsidR="000651CF" w:rsidRDefault="000651CF" w:rsidP="000651CF"/>
    <w:p w:rsidR="000651CF" w:rsidRDefault="000651CF" w:rsidP="000651CF"/>
    <w:p w:rsidR="000651CF" w:rsidRDefault="000651CF" w:rsidP="000651CF"/>
    <w:p w:rsidR="000651CF" w:rsidRDefault="000651CF" w:rsidP="000651CF"/>
    <w:p w:rsidR="000651CF" w:rsidRDefault="000651CF" w:rsidP="000651CF"/>
    <w:p w:rsidR="000651CF" w:rsidRDefault="000651CF" w:rsidP="000651CF">
      <w:pPr>
        <w:sectPr w:rsidR="000651CF" w:rsidSect="00984D49">
          <w:headerReference w:type="default" r:id="rId12"/>
          <w:footerReference w:type="default" r:id="rId13"/>
          <w:pgSz w:w="11907" w:h="16839" w:code="9"/>
          <w:pgMar w:top="1440" w:right="1440" w:bottom="1440" w:left="1440" w:header="794" w:footer="708" w:gutter="0"/>
          <w:cols w:space="708"/>
          <w:titlePg/>
          <w:docGrid w:linePitch="360"/>
        </w:sectPr>
      </w:pPr>
    </w:p>
    <w:sdt>
      <w:sdtPr>
        <w:rPr>
          <w:rFonts w:asciiTheme="minorHAnsi" w:eastAsiaTheme="minorEastAsia" w:hAnsiTheme="minorHAnsi" w:cstheme="minorBidi"/>
          <w:b w:val="0"/>
          <w:bCs w:val="0"/>
          <w:color w:val="auto"/>
          <w:sz w:val="20"/>
          <w:szCs w:val="22"/>
          <w:lang w:val="en-GB" w:eastAsia="zh-CN"/>
        </w:rPr>
        <w:id w:val="1877654102"/>
        <w:docPartObj>
          <w:docPartGallery w:val="Table of Contents"/>
          <w:docPartUnique/>
        </w:docPartObj>
      </w:sdtPr>
      <w:sdtEndPr>
        <w:rPr>
          <w:noProof/>
        </w:rPr>
      </w:sdtEndPr>
      <w:sdtContent>
        <w:p w:rsidR="006C39CD" w:rsidRPr="006C39CD" w:rsidRDefault="001E68D6" w:rsidP="006C39CD">
          <w:pPr>
            <w:pStyle w:val="TOCHeading"/>
            <w:spacing w:before="0"/>
            <w:rPr>
              <w:rFonts w:asciiTheme="minorHAnsi" w:hAnsiTheme="minorHAnsi"/>
              <w:color w:val="auto"/>
              <w:sz w:val="36"/>
              <w:szCs w:val="36"/>
            </w:rPr>
          </w:pPr>
          <w:r>
            <w:rPr>
              <w:rFonts w:asciiTheme="minorHAnsi" w:hAnsiTheme="minorHAnsi"/>
              <w:color w:val="auto"/>
              <w:sz w:val="36"/>
              <w:szCs w:val="36"/>
            </w:rPr>
            <w:t xml:space="preserve">TABLE OF </w:t>
          </w:r>
          <w:r w:rsidRPr="0046389B">
            <w:rPr>
              <w:rFonts w:asciiTheme="minorHAnsi" w:hAnsiTheme="minorHAnsi"/>
              <w:color w:val="C00000"/>
              <w:sz w:val="36"/>
              <w:szCs w:val="36"/>
            </w:rPr>
            <w:t>CONTENTS</w:t>
          </w:r>
        </w:p>
        <w:p w:rsidR="00BB1DA8" w:rsidRDefault="006C39CD">
          <w:pPr>
            <w:pStyle w:val="TOC1"/>
            <w:rPr>
              <w:noProof/>
              <w:sz w:val="22"/>
              <w:lang w:val="en-US"/>
            </w:rPr>
          </w:pPr>
          <w:r w:rsidRPr="000A14DE">
            <w:rPr>
              <w:sz w:val="24"/>
              <w:szCs w:val="28"/>
            </w:rPr>
            <w:fldChar w:fldCharType="begin"/>
          </w:r>
          <w:r w:rsidRPr="000A14DE">
            <w:rPr>
              <w:sz w:val="24"/>
              <w:szCs w:val="28"/>
            </w:rPr>
            <w:instrText xml:space="preserve"> TOC \o "1-3" \h \z \u </w:instrText>
          </w:r>
          <w:r w:rsidRPr="000A14DE">
            <w:rPr>
              <w:sz w:val="24"/>
              <w:szCs w:val="28"/>
            </w:rPr>
            <w:fldChar w:fldCharType="separate"/>
          </w:r>
          <w:hyperlink w:anchor="_Toc482617289" w:history="1">
            <w:r w:rsidR="00BB1DA8" w:rsidRPr="008D5EB8">
              <w:rPr>
                <w:rStyle w:val="Hyperlink"/>
                <w:noProof/>
              </w:rPr>
              <w:t>I.</w:t>
            </w:r>
            <w:r w:rsidR="00BB1DA8">
              <w:rPr>
                <w:noProof/>
                <w:sz w:val="22"/>
                <w:lang w:val="en-US"/>
              </w:rPr>
              <w:tab/>
            </w:r>
            <w:r w:rsidR="00BB1DA8" w:rsidRPr="008D5EB8">
              <w:rPr>
                <w:rStyle w:val="Hyperlink"/>
                <w:noProof/>
              </w:rPr>
              <w:t>OVERVIEW</w:t>
            </w:r>
            <w:r w:rsidR="00BB1DA8">
              <w:rPr>
                <w:noProof/>
                <w:webHidden/>
              </w:rPr>
              <w:tab/>
            </w:r>
            <w:r w:rsidR="00BB1DA8">
              <w:rPr>
                <w:noProof/>
                <w:webHidden/>
              </w:rPr>
              <w:fldChar w:fldCharType="begin"/>
            </w:r>
            <w:r w:rsidR="00BB1DA8">
              <w:rPr>
                <w:noProof/>
                <w:webHidden/>
              </w:rPr>
              <w:instrText xml:space="preserve"> PAGEREF _Toc482617289 \h </w:instrText>
            </w:r>
            <w:r w:rsidR="00BB1DA8">
              <w:rPr>
                <w:noProof/>
                <w:webHidden/>
              </w:rPr>
            </w:r>
            <w:r w:rsidR="00BB1DA8">
              <w:rPr>
                <w:noProof/>
                <w:webHidden/>
              </w:rPr>
              <w:fldChar w:fldCharType="separate"/>
            </w:r>
            <w:r w:rsidR="00BB1DA8">
              <w:rPr>
                <w:noProof/>
                <w:webHidden/>
              </w:rPr>
              <w:t>1</w:t>
            </w:r>
            <w:r w:rsidR="00BB1DA8">
              <w:rPr>
                <w:noProof/>
                <w:webHidden/>
              </w:rPr>
              <w:fldChar w:fldCharType="end"/>
            </w:r>
          </w:hyperlink>
        </w:p>
        <w:p w:rsidR="00BB1DA8" w:rsidRDefault="000A2054">
          <w:pPr>
            <w:pStyle w:val="TOC2"/>
            <w:rPr>
              <w:noProof/>
              <w:sz w:val="22"/>
              <w:lang w:val="en-US"/>
            </w:rPr>
          </w:pPr>
          <w:hyperlink w:anchor="_Toc482617290" w:history="1">
            <w:r w:rsidR="00BB1DA8" w:rsidRPr="008D5EB8">
              <w:rPr>
                <w:rStyle w:val="Hyperlink"/>
                <w:noProof/>
              </w:rPr>
              <w:t>About GHHIN</w:t>
            </w:r>
            <w:r w:rsidR="00BB1DA8">
              <w:rPr>
                <w:noProof/>
                <w:webHidden/>
              </w:rPr>
              <w:tab/>
            </w:r>
            <w:r w:rsidR="00BB1DA8">
              <w:rPr>
                <w:noProof/>
                <w:webHidden/>
              </w:rPr>
              <w:fldChar w:fldCharType="begin"/>
            </w:r>
            <w:r w:rsidR="00BB1DA8">
              <w:rPr>
                <w:noProof/>
                <w:webHidden/>
              </w:rPr>
              <w:instrText xml:space="preserve"> PAGEREF _Toc482617290 \h </w:instrText>
            </w:r>
            <w:r w:rsidR="00BB1DA8">
              <w:rPr>
                <w:noProof/>
                <w:webHidden/>
              </w:rPr>
            </w:r>
            <w:r w:rsidR="00BB1DA8">
              <w:rPr>
                <w:noProof/>
                <w:webHidden/>
              </w:rPr>
              <w:fldChar w:fldCharType="separate"/>
            </w:r>
            <w:r w:rsidR="00BB1DA8">
              <w:rPr>
                <w:noProof/>
                <w:webHidden/>
              </w:rPr>
              <w:t>2</w:t>
            </w:r>
            <w:r w:rsidR="00BB1DA8">
              <w:rPr>
                <w:noProof/>
                <w:webHidden/>
              </w:rPr>
              <w:fldChar w:fldCharType="end"/>
            </w:r>
          </w:hyperlink>
        </w:p>
        <w:p w:rsidR="00BB1DA8" w:rsidRDefault="000A2054">
          <w:pPr>
            <w:pStyle w:val="TOC1"/>
            <w:rPr>
              <w:noProof/>
              <w:sz w:val="22"/>
              <w:lang w:val="en-US"/>
            </w:rPr>
          </w:pPr>
          <w:hyperlink w:anchor="_Toc482617291" w:history="1">
            <w:r w:rsidR="00BB1DA8" w:rsidRPr="008D5EB8">
              <w:rPr>
                <w:rStyle w:val="Hyperlink"/>
                <w:noProof/>
              </w:rPr>
              <w:t>II.</w:t>
            </w:r>
            <w:r w:rsidR="00BB1DA8">
              <w:rPr>
                <w:noProof/>
                <w:sz w:val="22"/>
                <w:lang w:val="en-US"/>
              </w:rPr>
              <w:tab/>
            </w:r>
            <w:r w:rsidR="00BB1DA8" w:rsidRPr="008D5EB8">
              <w:rPr>
                <w:rStyle w:val="Hyperlink"/>
                <w:noProof/>
              </w:rPr>
              <w:t>STRATEGIC PRIORITIES AND MANDATE</w:t>
            </w:r>
            <w:r w:rsidR="00BB1DA8">
              <w:rPr>
                <w:noProof/>
                <w:webHidden/>
              </w:rPr>
              <w:tab/>
            </w:r>
            <w:r w:rsidR="00BB1DA8">
              <w:rPr>
                <w:noProof/>
                <w:webHidden/>
              </w:rPr>
              <w:fldChar w:fldCharType="begin"/>
            </w:r>
            <w:r w:rsidR="00BB1DA8">
              <w:rPr>
                <w:noProof/>
                <w:webHidden/>
              </w:rPr>
              <w:instrText xml:space="preserve"> PAGEREF _Toc482617291 \h </w:instrText>
            </w:r>
            <w:r w:rsidR="00BB1DA8">
              <w:rPr>
                <w:noProof/>
                <w:webHidden/>
              </w:rPr>
            </w:r>
            <w:r w:rsidR="00BB1DA8">
              <w:rPr>
                <w:noProof/>
                <w:webHidden/>
              </w:rPr>
              <w:fldChar w:fldCharType="separate"/>
            </w:r>
            <w:r w:rsidR="00BB1DA8">
              <w:rPr>
                <w:noProof/>
                <w:webHidden/>
              </w:rPr>
              <w:t>3</w:t>
            </w:r>
            <w:r w:rsidR="00BB1DA8">
              <w:rPr>
                <w:noProof/>
                <w:webHidden/>
              </w:rPr>
              <w:fldChar w:fldCharType="end"/>
            </w:r>
          </w:hyperlink>
        </w:p>
        <w:p w:rsidR="00BB1DA8" w:rsidRDefault="000A2054">
          <w:pPr>
            <w:pStyle w:val="TOC2"/>
            <w:rPr>
              <w:noProof/>
              <w:sz w:val="22"/>
              <w:lang w:val="en-US"/>
            </w:rPr>
          </w:pPr>
          <w:hyperlink w:anchor="_Toc482617292" w:history="1">
            <w:r w:rsidR="00BB1DA8" w:rsidRPr="008D5EB8">
              <w:rPr>
                <w:rStyle w:val="Hyperlink"/>
                <w:noProof/>
              </w:rPr>
              <w:t>Vision</w:t>
            </w:r>
            <w:r w:rsidR="00BB1DA8">
              <w:rPr>
                <w:noProof/>
                <w:webHidden/>
              </w:rPr>
              <w:tab/>
            </w:r>
            <w:r w:rsidR="00BB1DA8">
              <w:rPr>
                <w:noProof/>
                <w:webHidden/>
              </w:rPr>
              <w:fldChar w:fldCharType="begin"/>
            </w:r>
            <w:r w:rsidR="00BB1DA8">
              <w:rPr>
                <w:noProof/>
                <w:webHidden/>
              </w:rPr>
              <w:instrText xml:space="preserve"> PAGEREF _Toc482617292 \h </w:instrText>
            </w:r>
            <w:r w:rsidR="00BB1DA8">
              <w:rPr>
                <w:noProof/>
                <w:webHidden/>
              </w:rPr>
            </w:r>
            <w:r w:rsidR="00BB1DA8">
              <w:rPr>
                <w:noProof/>
                <w:webHidden/>
              </w:rPr>
              <w:fldChar w:fldCharType="separate"/>
            </w:r>
            <w:r w:rsidR="00BB1DA8">
              <w:rPr>
                <w:noProof/>
                <w:webHidden/>
              </w:rPr>
              <w:t>3</w:t>
            </w:r>
            <w:r w:rsidR="00BB1DA8">
              <w:rPr>
                <w:noProof/>
                <w:webHidden/>
              </w:rPr>
              <w:fldChar w:fldCharType="end"/>
            </w:r>
          </w:hyperlink>
        </w:p>
        <w:p w:rsidR="00BB1DA8" w:rsidRDefault="000A2054">
          <w:pPr>
            <w:pStyle w:val="TOC2"/>
            <w:rPr>
              <w:noProof/>
              <w:sz w:val="22"/>
              <w:lang w:val="en-US"/>
            </w:rPr>
          </w:pPr>
          <w:hyperlink w:anchor="_Toc482617293" w:history="1">
            <w:r w:rsidR="00BB1DA8" w:rsidRPr="008D5EB8">
              <w:rPr>
                <w:rStyle w:val="Hyperlink"/>
                <w:noProof/>
              </w:rPr>
              <w:t>GHHIN Goals</w:t>
            </w:r>
            <w:r w:rsidR="00BB1DA8">
              <w:rPr>
                <w:noProof/>
                <w:webHidden/>
              </w:rPr>
              <w:tab/>
            </w:r>
            <w:r w:rsidR="00BB1DA8">
              <w:rPr>
                <w:noProof/>
                <w:webHidden/>
              </w:rPr>
              <w:fldChar w:fldCharType="begin"/>
            </w:r>
            <w:r w:rsidR="00BB1DA8">
              <w:rPr>
                <w:noProof/>
                <w:webHidden/>
              </w:rPr>
              <w:instrText xml:space="preserve"> PAGEREF _Toc482617293 \h </w:instrText>
            </w:r>
            <w:r w:rsidR="00BB1DA8">
              <w:rPr>
                <w:noProof/>
                <w:webHidden/>
              </w:rPr>
            </w:r>
            <w:r w:rsidR="00BB1DA8">
              <w:rPr>
                <w:noProof/>
                <w:webHidden/>
              </w:rPr>
              <w:fldChar w:fldCharType="separate"/>
            </w:r>
            <w:r w:rsidR="00BB1DA8">
              <w:rPr>
                <w:noProof/>
                <w:webHidden/>
              </w:rPr>
              <w:t>3</w:t>
            </w:r>
            <w:r w:rsidR="00BB1DA8">
              <w:rPr>
                <w:noProof/>
                <w:webHidden/>
              </w:rPr>
              <w:fldChar w:fldCharType="end"/>
            </w:r>
          </w:hyperlink>
        </w:p>
        <w:p w:rsidR="00BB1DA8" w:rsidRDefault="000A2054">
          <w:pPr>
            <w:pStyle w:val="TOC2"/>
            <w:rPr>
              <w:noProof/>
              <w:sz w:val="22"/>
              <w:lang w:val="en-US"/>
            </w:rPr>
          </w:pPr>
          <w:hyperlink w:anchor="_Toc482617294" w:history="1">
            <w:r w:rsidR="00BB1DA8" w:rsidRPr="008D5EB8">
              <w:rPr>
                <w:rStyle w:val="Hyperlink"/>
                <w:noProof/>
              </w:rPr>
              <w:t>GHHIN Approach</w:t>
            </w:r>
            <w:r w:rsidR="00BB1DA8">
              <w:rPr>
                <w:noProof/>
                <w:webHidden/>
              </w:rPr>
              <w:tab/>
            </w:r>
            <w:r w:rsidR="00BB1DA8">
              <w:rPr>
                <w:noProof/>
                <w:webHidden/>
              </w:rPr>
              <w:fldChar w:fldCharType="begin"/>
            </w:r>
            <w:r w:rsidR="00BB1DA8">
              <w:rPr>
                <w:noProof/>
                <w:webHidden/>
              </w:rPr>
              <w:instrText xml:space="preserve"> PAGEREF _Toc482617294 \h </w:instrText>
            </w:r>
            <w:r w:rsidR="00BB1DA8">
              <w:rPr>
                <w:noProof/>
                <w:webHidden/>
              </w:rPr>
            </w:r>
            <w:r w:rsidR="00BB1DA8">
              <w:rPr>
                <w:noProof/>
                <w:webHidden/>
              </w:rPr>
              <w:fldChar w:fldCharType="separate"/>
            </w:r>
            <w:r w:rsidR="00BB1DA8">
              <w:rPr>
                <w:noProof/>
                <w:webHidden/>
              </w:rPr>
              <w:t>3</w:t>
            </w:r>
            <w:r w:rsidR="00BB1DA8">
              <w:rPr>
                <w:noProof/>
                <w:webHidden/>
              </w:rPr>
              <w:fldChar w:fldCharType="end"/>
            </w:r>
          </w:hyperlink>
        </w:p>
        <w:p w:rsidR="00BB1DA8" w:rsidRDefault="000A2054" w:rsidP="00BB1DA8">
          <w:pPr>
            <w:pStyle w:val="TOC2"/>
            <w:rPr>
              <w:noProof/>
              <w:sz w:val="22"/>
              <w:lang w:val="en-US"/>
            </w:rPr>
          </w:pPr>
          <w:hyperlink w:anchor="_Toc482617295" w:history="1">
            <w:r w:rsidR="00BB1DA8">
              <w:rPr>
                <w:rStyle w:val="Hyperlink"/>
                <w:noProof/>
              </w:rPr>
              <w:t>Benefits to Members</w:t>
            </w:r>
            <w:r w:rsidR="00BB1DA8">
              <w:rPr>
                <w:noProof/>
                <w:webHidden/>
              </w:rPr>
              <w:tab/>
            </w:r>
            <w:r w:rsidR="00BB1DA8">
              <w:rPr>
                <w:noProof/>
                <w:webHidden/>
              </w:rPr>
              <w:fldChar w:fldCharType="begin"/>
            </w:r>
            <w:r w:rsidR="00BB1DA8">
              <w:rPr>
                <w:noProof/>
                <w:webHidden/>
              </w:rPr>
              <w:instrText xml:space="preserve"> PAGEREF _Toc482617295 \h </w:instrText>
            </w:r>
            <w:r w:rsidR="00BB1DA8">
              <w:rPr>
                <w:noProof/>
                <w:webHidden/>
              </w:rPr>
            </w:r>
            <w:r w:rsidR="00BB1DA8">
              <w:rPr>
                <w:noProof/>
                <w:webHidden/>
              </w:rPr>
              <w:fldChar w:fldCharType="separate"/>
            </w:r>
            <w:r w:rsidR="00BB1DA8">
              <w:rPr>
                <w:noProof/>
                <w:webHidden/>
              </w:rPr>
              <w:t>3</w:t>
            </w:r>
            <w:r w:rsidR="00BB1DA8">
              <w:rPr>
                <w:noProof/>
                <w:webHidden/>
              </w:rPr>
              <w:fldChar w:fldCharType="end"/>
            </w:r>
          </w:hyperlink>
        </w:p>
        <w:p w:rsidR="00BB1DA8" w:rsidRDefault="000A2054">
          <w:pPr>
            <w:pStyle w:val="TOC1"/>
            <w:rPr>
              <w:noProof/>
              <w:sz w:val="22"/>
              <w:lang w:val="en-US"/>
            </w:rPr>
          </w:pPr>
          <w:hyperlink w:anchor="_Toc482617296" w:history="1">
            <w:r w:rsidR="00BB1DA8" w:rsidRPr="008D5EB8">
              <w:rPr>
                <w:rStyle w:val="Hyperlink"/>
                <w:noProof/>
              </w:rPr>
              <w:t>III.</w:t>
            </w:r>
            <w:r w:rsidR="00BB1DA8">
              <w:rPr>
                <w:noProof/>
                <w:sz w:val="22"/>
                <w:lang w:val="en-US"/>
              </w:rPr>
              <w:tab/>
            </w:r>
            <w:r w:rsidR="00BB1DA8" w:rsidRPr="008D5EB8">
              <w:rPr>
                <w:rStyle w:val="Hyperlink"/>
                <w:noProof/>
              </w:rPr>
              <w:t>NETWORK DESCRIPTION</w:t>
            </w:r>
            <w:r w:rsidR="00BB1DA8">
              <w:rPr>
                <w:noProof/>
                <w:webHidden/>
              </w:rPr>
              <w:tab/>
            </w:r>
            <w:r w:rsidR="00BB1DA8">
              <w:rPr>
                <w:noProof/>
                <w:webHidden/>
              </w:rPr>
              <w:fldChar w:fldCharType="begin"/>
            </w:r>
            <w:r w:rsidR="00BB1DA8">
              <w:rPr>
                <w:noProof/>
                <w:webHidden/>
              </w:rPr>
              <w:instrText xml:space="preserve"> PAGEREF _Toc482617296 \h </w:instrText>
            </w:r>
            <w:r w:rsidR="00BB1DA8">
              <w:rPr>
                <w:noProof/>
                <w:webHidden/>
              </w:rPr>
            </w:r>
            <w:r w:rsidR="00BB1DA8">
              <w:rPr>
                <w:noProof/>
                <w:webHidden/>
              </w:rPr>
              <w:fldChar w:fldCharType="separate"/>
            </w:r>
            <w:r w:rsidR="00BB1DA8">
              <w:rPr>
                <w:noProof/>
                <w:webHidden/>
              </w:rPr>
              <w:t>4</w:t>
            </w:r>
            <w:r w:rsidR="00BB1DA8">
              <w:rPr>
                <w:noProof/>
                <w:webHidden/>
              </w:rPr>
              <w:fldChar w:fldCharType="end"/>
            </w:r>
          </w:hyperlink>
        </w:p>
        <w:p w:rsidR="00BB1DA8" w:rsidRDefault="000A2054">
          <w:pPr>
            <w:pStyle w:val="TOC2"/>
            <w:rPr>
              <w:noProof/>
              <w:sz w:val="22"/>
              <w:lang w:val="en-US"/>
            </w:rPr>
          </w:pPr>
          <w:hyperlink w:anchor="_Toc482617297" w:history="1">
            <w:r w:rsidR="00BB1DA8" w:rsidRPr="008D5EB8">
              <w:rPr>
                <w:rStyle w:val="Hyperlink"/>
                <w:noProof/>
              </w:rPr>
              <w:t>Membership</w:t>
            </w:r>
            <w:r w:rsidR="00BB1DA8">
              <w:rPr>
                <w:noProof/>
                <w:webHidden/>
              </w:rPr>
              <w:tab/>
            </w:r>
            <w:r w:rsidR="00BB1DA8">
              <w:rPr>
                <w:noProof/>
                <w:webHidden/>
              </w:rPr>
              <w:fldChar w:fldCharType="begin"/>
            </w:r>
            <w:r w:rsidR="00BB1DA8">
              <w:rPr>
                <w:noProof/>
                <w:webHidden/>
              </w:rPr>
              <w:instrText xml:space="preserve"> PAGEREF _Toc482617297 \h </w:instrText>
            </w:r>
            <w:r w:rsidR="00BB1DA8">
              <w:rPr>
                <w:noProof/>
                <w:webHidden/>
              </w:rPr>
            </w:r>
            <w:r w:rsidR="00BB1DA8">
              <w:rPr>
                <w:noProof/>
                <w:webHidden/>
              </w:rPr>
              <w:fldChar w:fldCharType="separate"/>
            </w:r>
            <w:r w:rsidR="00BB1DA8">
              <w:rPr>
                <w:noProof/>
                <w:webHidden/>
              </w:rPr>
              <w:t>4</w:t>
            </w:r>
            <w:r w:rsidR="00BB1DA8">
              <w:rPr>
                <w:noProof/>
                <w:webHidden/>
              </w:rPr>
              <w:fldChar w:fldCharType="end"/>
            </w:r>
          </w:hyperlink>
        </w:p>
        <w:p w:rsidR="00BB1DA8" w:rsidRDefault="000A2054">
          <w:pPr>
            <w:pStyle w:val="TOC2"/>
            <w:rPr>
              <w:noProof/>
              <w:sz w:val="22"/>
              <w:lang w:val="en-US"/>
            </w:rPr>
          </w:pPr>
          <w:hyperlink w:anchor="_Toc482617298" w:history="1">
            <w:r w:rsidR="00BB1DA8" w:rsidRPr="008D5EB8">
              <w:rPr>
                <w:rStyle w:val="Hyperlink"/>
                <w:noProof/>
              </w:rPr>
              <w:t>Membership Process</w:t>
            </w:r>
            <w:r w:rsidR="00BB1DA8">
              <w:rPr>
                <w:noProof/>
                <w:webHidden/>
              </w:rPr>
              <w:tab/>
            </w:r>
            <w:r w:rsidR="00BB1DA8">
              <w:rPr>
                <w:noProof/>
                <w:webHidden/>
              </w:rPr>
              <w:fldChar w:fldCharType="begin"/>
            </w:r>
            <w:r w:rsidR="00BB1DA8">
              <w:rPr>
                <w:noProof/>
                <w:webHidden/>
              </w:rPr>
              <w:instrText xml:space="preserve"> PAGEREF _Toc482617298 \h </w:instrText>
            </w:r>
            <w:r w:rsidR="00BB1DA8">
              <w:rPr>
                <w:noProof/>
                <w:webHidden/>
              </w:rPr>
            </w:r>
            <w:r w:rsidR="00BB1DA8">
              <w:rPr>
                <w:noProof/>
                <w:webHidden/>
              </w:rPr>
              <w:fldChar w:fldCharType="separate"/>
            </w:r>
            <w:r w:rsidR="00BB1DA8">
              <w:rPr>
                <w:noProof/>
                <w:webHidden/>
              </w:rPr>
              <w:t>4</w:t>
            </w:r>
            <w:r w:rsidR="00BB1DA8">
              <w:rPr>
                <w:noProof/>
                <w:webHidden/>
              </w:rPr>
              <w:fldChar w:fldCharType="end"/>
            </w:r>
          </w:hyperlink>
        </w:p>
        <w:p w:rsidR="00BB1DA8" w:rsidRDefault="000A2054">
          <w:pPr>
            <w:pStyle w:val="TOC1"/>
            <w:rPr>
              <w:noProof/>
              <w:sz w:val="22"/>
              <w:lang w:val="en-US"/>
            </w:rPr>
          </w:pPr>
          <w:hyperlink w:anchor="_Toc482617299" w:history="1">
            <w:r w:rsidR="00BB1DA8" w:rsidRPr="008D5EB8">
              <w:rPr>
                <w:rStyle w:val="Hyperlink"/>
                <w:noProof/>
              </w:rPr>
              <w:t>IV.</w:t>
            </w:r>
            <w:r w:rsidR="00BB1DA8">
              <w:rPr>
                <w:noProof/>
                <w:sz w:val="22"/>
                <w:lang w:val="en-US"/>
              </w:rPr>
              <w:tab/>
            </w:r>
            <w:r w:rsidR="00BB1DA8" w:rsidRPr="008D5EB8">
              <w:rPr>
                <w:rStyle w:val="Hyperlink"/>
                <w:noProof/>
              </w:rPr>
              <w:t>INSTITUTIONAL ARRANGEMENTS</w:t>
            </w:r>
            <w:r w:rsidR="00BB1DA8">
              <w:rPr>
                <w:noProof/>
                <w:webHidden/>
              </w:rPr>
              <w:tab/>
            </w:r>
            <w:r w:rsidR="00BB1DA8">
              <w:rPr>
                <w:noProof/>
                <w:webHidden/>
              </w:rPr>
              <w:fldChar w:fldCharType="begin"/>
            </w:r>
            <w:r w:rsidR="00BB1DA8">
              <w:rPr>
                <w:noProof/>
                <w:webHidden/>
              </w:rPr>
              <w:instrText xml:space="preserve"> PAGEREF _Toc482617299 \h </w:instrText>
            </w:r>
            <w:r w:rsidR="00BB1DA8">
              <w:rPr>
                <w:noProof/>
                <w:webHidden/>
              </w:rPr>
            </w:r>
            <w:r w:rsidR="00BB1DA8">
              <w:rPr>
                <w:noProof/>
                <w:webHidden/>
              </w:rPr>
              <w:fldChar w:fldCharType="separate"/>
            </w:r>
            <w:r w:rsidR="00BB1DA8">
              <w:rPr>
                <w:noProof/>
                <w:webHidden/>
              </w:rPr>
              <w:t>4</w:t>
            </w:r>
            <w:r w:rsidR="00BB1DA8">
              <w:rPr>
                <w:noProof/>
                <w:webHidden/>
              </w:rPr>
              <w:fldChar w:fldCharType="end"/>
            </w:r>
          </w:hyperlink>
        </w:p>
        <w:p w:rsidR="00BB1DA8" w:rsidRDefault="000A2054">
          <w:pPr>
            <w:pStyle w:val="TOC2"/>
            <w:rPr>
              <w:noProof/>
              <w:sz w:val="22"/>
              <w:lang w:val="en-US"/>
            </w:rPr>
          </w:pPr>
          <w:hyperlink w:anchor="_Toc482617300" w:history="1">
            <w:r w:rsidR="00BB1DA8" w:rsidRPr="008D5EB8">
              <w:rPr>
                <w:rStyle w:val="Hyperlink"/>
                <w:noProof/>
              </w:rPr>
              <w:t>Network Structure</w:t>
            </w:r>
            <w:r w:rsidR="00BB1DA8">
              <w:rPr>
                <w:noProof/>
                <w:webHidden/>
              </w:rPr>
              <w:tab/>
            </w:r>
            <w:r w:rsidR="00BB1DA8">
              <w:rPr>
                <w:noProof/>
                <w:webHidden/>
              </w:rPr>
              <w:fldChar w:fldCharType="begin"/>
            </w:r>
            <w:r w:rsidR="00BB1DA8">
              <w:rPr>
                <w:noProof/>
                <w:webHidden/>
              </w:rPr>
              <w:instrText xml:space="preserve"> PAGEREF _Toc482617300 \h </w:instrText>
            </w:r>
            <w:r w:rsidR="00BB1DA8">
              <w:rPr>
                <w:noProof/>
                <w:webHidden/>
              </w:rPr>
            </w:r>
            <w:r w:rsidR="00BB1DA8">
              <w:rPr>
                <w:noProof/>
                <w:webHidden/>
              </w:rPr>
              <w:fldChar w:fldCharType="separate"/>
            </w:r>
            <w:r w:rsidR="00BB1DA8">
              <w:rPr>
                <w:noProof/>
                <w:webHidden/>
              </w:rPr>
              <w:t>4</w:t>
            </w:r>
            <w:r w:rsidR="00BB1DA8">
              <w:rPr>
                <w:noProof/>
                <w:webHidden/>
              </w:rPr>
              <w:fldChar w:fldCharType="end"/>
            </w:r>
          </w:hyperlink>
        </w:p>
        <w:p w:rsidR="00BB1DA8" w:rsidRDefault="000A2054">
          <w:pPr>
            <w:pStyle w:val="TOC2"/>
            <w:rPr>
              <w:noProof/>
              <w:sz w:val="22"/>
              <w:lang w:val="en-US"/>
            </w:rPr>
          </w:pPr>
          <w:hyperlink w:anchor="_Toc482617301" w:history="1">
            <w:r w:rsidR="00BB1DA8" w:rsidRPr="008D5EB8">
              <w:rPr>
                <w:rStyle w:val="Hyperlink"/>
                <w:noProof/>
              </w:rPr>
              <w:t>Stewardship and Leadership</w:t>
            </w:r>
            <w:r w:rsidR="00BB1DA8">
              <w:rPr>
                <w:noProof/>
                <w:webHidden/>
              </w:rPr>
              <w:tab/>
            </w:r>
            <w:r w:rsidR="00BB1DA8">
              <w:rPr>
                <w:noProof/>
                <w:webHidden/>
              </w:rPr>
              <w:fldChar w:fldCharType="begin"/>
            </w:r>
            <w:r w:rsidR="00BB1DA8">
              <w:rPr>
                <w:noProof/>
                <w:webHidden/>
              </w:rPr>
              <w:instrText xml:space="preserve"> PAGEREF _Toc482617301 \h </w:instrText>
            </w:r>
            <w:r w:rsidR="00BB1DA8">
              <w:rPr>
                <w:noProof/>
                <w:webHidden/>
              </w:rPr>
            </w:r>
            <w:r w:rsidR="00BB1DA8">
              <w:rPr>
                <w:noProof/>
                <w:webHidden/>
              </w:rPr>
              <w:fldChar w:fldCharType="separate"/>
            </w:r>
            <w:r w:rsidR="00BB1DA8">
              <w:rPr>
                <w:noProof/>
                <w:webHidden/>
              </w:rPr>
              <w:t>5</w:t>
            </w:r>
            <w:r w:rsidR="00BB1DA8">
              <w:rPr>
                <w:noProof/>
                <w:webHidden/>
              </w:rPr>
              <w:fldChar w:fldCharType="end"/>
            </w:r>
          </w:hyperlink>
        </w:p>
        <w:p w:rsidR="00BB1DA8" w:rsidRDefault="000A2054">
          <w:pPr>
            <w:pStyle w:val="TOC2"/>
            <w:rPr>
              <w:noProof/>
              <w:sz w:val="22"/>
              <w:lang w:val="en-US"/>
            </w:rPr>
          </w:pPr>
          <w:hyperlink w:anchor="_Toc482617302" w:history="1">
            <w:r w:rsidR="00BB1DA8" w:rsidRPr="008D5EB8">
              <w:rPr>
                <w:rStyle w:val="Hyperlink"/>
                <w:noProof/>
              </w:rPr>
              <w:t>Coordination Functions</w:t>
            </w:r>
            <w:r w:rsidR="00BB1DA8">
              <w:rPr>
                <w:noProof/>
                <w:webHidden/>
              </w:rPr>
              <w:tab/>
            </w:r>
            <w:r w:rsidR="00BB1DA8">
              <w:rPr>
                <w:noProof/>
                <w:webHidden/>
              </w:rPr>
              <w:fldChar w:fldCharType="begin"/>
            </w:r>
            <w:r w:rsidR="00BB1DA8">
              <w:rPr>
                <w:noProof/>
                <w:webHidden/>
              </w:rPr>
              <w:instrText xml:space="preserve"> PAGEREF _Toc482617302 \h </w:instrText>
            </w:r>
            <w:r w:rsidR="00BB1DA8">
              <w:rPr>
                <w:noProof/>
                <w:webHidden/>
              </w:rPr>
            </w:r>
            <w:r w:rsidR="00BB1DA8">
              <w:rPr>
                <w:noProof/>
                <w:webHidden/>
              </w:rPr>
              <w:fldChar w:fldCharType="separate"/>
            </w:r>
            <w:r w:rsidR="00BB1DA8">
              <w:rPr>
                <w:noProof/>
                <w:webHidden/>
              </w:rPr>
              <w:t>5</w:t>
            </w:r>
            <w:r w:rsidR="00BB1DA8">
              <w:rPr>
                <w:noProof/>
                <w:webHidden/>
              </w:rPr>
              <w:fldChar w:fldCharType="end"/>
            </w:r>
          </w:hyperlink>
        </w:p>
        <w:p w:rsidR="00BB1DA8" w:rsidRDefault="000A2054">
          <w:pPr>
            <w:pStyle w:val="TOC2"/>
            <w:rPr>
              <w:noProof/>
              <w:sz w:val="22"/>
              <w:lang w:val="en-US"/>
            </w:rPr>
          </w:pPr>
          <w:hyperlink w:anchor="_Toc482617303" w:history="1">
            <w:r w:rsidR="00BB1DA8" w:rsidRPr="008D5EB8">
              <w:rPr>
                <w:rStyle w:val="Hyperlink"/>
                <w:noProof/>
              </w:rPr>
              <w:t>Funding Modalities</w:t>
            </w:r>
            <w:r w:rsidR="00BB1DA8">
              <w:rPr>
                <w:noProof/>
                <w:webHidden/>
              </w:rPr>
              <w:tab/>
            </w:r>
            <w:r w:rsidR="00BB1DA8">
              <w:rPr>
                <w:noProof/>
                <w:webHidden/>
              </w:rPr>
              <w:fldChar w:fldCharType="begin"/>
            </w:r>
            <w:r w:rsidR="00BB1DA8">
              <w:rPr>
                <w:noProof/>
                <w:webHidden/>
              </w:rPr>
              <w:instrText xml:space="preserve"> PAGEREF _Toc482617303 \h </w:instrText>
            </w:r>
            <w:r w:rsidR="00BB1DA8">
              <w:rPr>
                <w:noProof/>
                <w:webHidden/>
              </w:rPr>
            </w:r>
            <w:r w:rsidR="00BB1DA8">
              <w:rPr>
                <w:noProof/>
                <w:webHidden/>
              </w:rPr>
              <w:fldChar w:fldCharType="separate"/>
            </w:r>
            <w:r w:rsidR="00BB1DA8">
              <w:rPr>
                <w:noProof/>
                <w:webHidden/>
              </w:rPr>
              <w:t>5</w:t>
            </w:r>
            <w:r w:rsidR="00BB1DA8">
              <w:rPr>
                <w:noProof/>
                <w:webHidden/>
              </w:rPr>
              <w:fldChar w:fldCharType="end"/>
            </w:r>
          </w:hyperlink>
        </w:p>
        <w:p w:rsidR="00BB1DA8" w:rsidRDefault="000A2054">
          <w:pPr>
            <w:pStyle w:val="TOC1"/>
            <w:rPr>
              <w:noProof/>
              <w:sz w:val="22"/>
              <w:lang w:val="en-US"/>
            </w:rPr>
          </w:pPr>
          <w:hyperlink w:anchor="_Toc482617304" w:history="1">
            <w:r w:rsidR="00BB1DA8" w:rsidRPr="008D5EB8">
              <w:rPr>
                <w:rStyle w:val="Hyperlink"/>
                <w:noProof/>
              </w:rPr>
              <w:t>ANNEX 1</w:t>
            </w:r>
            <w:r w:rsidR="00BB1DA8">
              <w:rPr>
                <w:noProof/>
                <w:webHidden/>
              </w:rPr>
              <w:tab/>
            </w:r>
            <w:r w:rsidR="00BB1DA8">
              <w:rPr>
                <w:noProof/>
                <w:webHidden/>
              </w:rPr>
              <w:fldChar w:fldCharType="begin"/>
            </w:r>
            <w:r w:rsidR="00BB1DA8">
              <w:rPr>
                <w:noProof/>
                <w:webHidden/>
              </w:rPr>
              <w:instrText xml:space="preserve"> PAGEREF _Toc482617304 \h </w:instrText>
            </w:r>
            <w:r w:rsidR="00BB1DA8">
              <w:rPr>
                <w:noProof/>
                <w:webHidden/>
              </w:rPr>
            </w:r>
            <w:r w:rsidR="00BB1DA8">
              <w:rPr>
                <w:noProof/>
                <w:webHidden/>
              </w:rPr>
              <w:fldChar w:fldCharType="separate"/>
            </w:r>
            <w:r w:rsidR="00BB1DA8">
              <w:rPr>
                <w:noProof/>
                <w:webHidden/>
              </w:rPr>
              <w:t>6</w:t>
            </w:r>
            <w:r w:rsidR="00BB1DA8">
              <w:rPr>
                <w:noProof/>
                <w:webHidden/>
              </w:rPr>
              <w:fldChar w:fldCharType="end"/>
            </w:r>
          </w:hyperlink>
        </w:p>
        <w:p w:rsidR="00BB1DA8" w:rsidRDefault="000A2054">
          <w:pPr>
            <w:pStyle w:val="TOC1"/>
            <w:rPr>
              <w:noProof/>
              <w:sz w:val="22"/>
              <w:lang w:val="en-US"/>
            </w:rPr>
          </w:pPr>
          <w:hyperlink w:anchor="_Toc482617305" w:history="1">
            <w:r w:rsidR="00BB1DA8" w:rsidRPr="008D5EB8">
              <w:rPr>
                <w:rStyle w:val="Hyperlink"/>
                <w:noProof/>
              </w:rPr>
              <w:t>ANNEX 2: Principles of Partnership</w:t>
            </w:r>
            <w:r w:rsidR="00BB1DA8">
              <w:rPr>
                <w:noProof/>
                <w:webHidden/>
              </w:rPr>
              <w:tab/>
            </w:r>
            <w:r w:rsidR="00BB1DA8">
              <w:rPr>
                <w:noProof/>
                <w:webHidden/>
              </w:rPr>
              <w:fldChar w:fldCharType="begin"/>
            </w:r>
            <w:r w:rsidR="00BB1DA8">
              <w:rPr>
                <w:noProof/>
                <w:webHidden/>
              </w:rPr>
              <w:instrText xml:space="preserve"> PAGEREF _Toc482617305 \h </w:instrText>
            </w:r>
            <w:r w:rsidR="00BB1DA8">
              <w:rPr>
                <w:noProof/>
                <w:webHidden/>
              </w:rPr>
            </w:r>
            <w:r w:rsidR="00BB1DA8">
              <w:rPr>
                <w:noProof/>
                <w:webHidden/>
              </w:rPr>
              <w:fldChar w:fldCharType="separate"/>
            </w:r>
            <w:r w:rsidR="00BB1DA8">
              <w:rPr>
                <w:noProof/>
                <w:webHidden/>
              </w:rPr>
              <w:t>7</w:t>
            </w:r>
            <w:r w:rsidR="00BB1DA8">
              <w:rPr>
                <w:noProof/>
                <w:webHidden/>
              </w:rPr>
              <w:fldChar w:fldCharType="end"/>
            </w:r>
          </w:hyperlink>
        </w:p>
        <w:p w:rsidR="00BB1DA8" w:rsidRDefault="000A2054">
          <w:pPr>
            <w:pStyle w:val="TOC1"/>
            <w:rPr>
              <w:noProof/>
              <w:sz w:val="22"/>
              <w:lang w:val="en-US"/>
            </w:rPr>
          </w:pPr>
          <w:hyperlink w:anchor="_Toc482617306" w:history="1">
            <w:r w:rsidR="00BB1DA8" w:rsidRPr="008D5EB8">
              <w:rPr>
                <w:rStyle w:val="Hyperlink"/>
                <w:noProof/>
              </w:rPr>
              <w:t>ANNEX 3: GHHIN Goals and Objectives</w:t>
            </w:r>
            <w:r w:rsidR="00BB1DA8">
              <w:rPr>
                <w:noProof/>
                <w:webHidden/>
              </w:rPr>
              <w:tab/>
            </w:r>
            <w:r w:rsidR="00BB1DA8">
              <w:rPr>
                <w:noProof/>
                <w:webHidden/>
              </w:rPr>
              <w:fldChar w:fldCharType="begin"/>
            </w:r>
            <w:r w:rsidR="00BB1DA8">
              <w:rPr>
                <w:noProof/>
                <w:webHidden/>
              </w:rPr>
              <w:instrText xml:space="preserve"> PAGEREF _Toc482617306 \h </w:instrText>
            </w:r>
            <w:r w:rsidR="00BB1DA8">
              <w:rPr>
                <w:noProof/>
                <w:webHidden/>
              </w:rPr>
            </w:r>
            <w:r w:rsidR="00BB1DA8">
              <w:rPr>
                <w:noProof/>
                <w:webHidden/>
              </w:rPr>
              <w:fldChar w:fldCharType="separate"/>
            </w:r>
            <w:r w:rsidR="00BB1DA8">
              <w:rPr>
                <w:noProof/>
                <w:webHidden/>
              </w:rPr>
              <w:t>8</w:t>
            </w:r>
            <w:r w:rsidR="00BB1DA8">
              <w:rPr>
                <w:noProof/>
                <w:webHidden/>
              </w:rPr>
              <w:fldChar w:fldCharType="end"/>
            </w:r>
          </w:hyperlink>
        </w:p>
        <w:p w:rsidR="006C39CD" w:rsidRDefault="006C39CD">
          <w:r w:rsidRPr="000A14DE">
            <w:rPr>
              <w:b/>
              <w:bCs/>
              <w:noProof/>
              <w:sz w:val="24"/>
              <w:szCs w:val="28"/>
            </w:rPr>
            <w:fldChar w:fldCharType="end"/>
          </w:r>
        </w:p>
      </w:sdtContent>
    </w:sdt>
    <w:p w:rsidR="00135BDB" w:rsidRPr="00135BDB" w:rsidRDefault="00135BDB" w:rsidP="00135BDB"/>
    <w:p w:rsidR="00135BDB" w:rsidRDefault="00135BDB" w:rsidP="00AB6B12"/>
    <w:p w:rsidR="00135BDB" w:rsidRDefault="004E7BE6" w:rsidP="004E7BE6">
      <w:pPr>
        <w:tabs>
          <w:tab w:val="left" w:pos="7294"/>
        </w:tabs>
      </w:pPr>
      <w:r>
        <w:tab/>
      </w:r>
    </w:p>
    <w:p w:rsidR="00135BDB" w:rsidRDefault="00135BDB" w:rsidP="00AB6B12"/>
    <w:p w:rsidR="00E1101B" w:rsidRPr="00E1101B" w:rsidRDefault="00E1101B" w:rsidP="00E1101B"/>
    <w:p w:rsidR="00E1101B" w:rsidRPr="00E1101B" w:rsidRDefault="00E1101B" w:rsidP="00E1101B"/>
    <w:p w:rsidR="00E1101B" w:rsidRPr="00E1101B" w:rsidRDefault="00E1101B" w:rsidP="00E1101B"/>
    <w:p w:rsidR="00E1101B" w:rsidRPr="00E1101B" w:rsidRDefault="004E7BE6" w:rsidP="004E7BE6">
      <w:pPr>
        <w:tabs>
          <w:tab w:val="left" w:pos="2263"/>
        </w:tabs>
      </w:pPr>
      <w:r>
        <w:tab/>
      </w:r>
    </w:p>
    <w:p w:rsidR="00E1101B" w:rsidRPr="00E1101B" w:rsidRDefault="00E1101B" w:rsidP="00E1101B"/>
    <w:p w:rsidR="00E1101B" w:rsidRDefault="00E1101B" w:rsidP="00E1101B">
      <w:pPr>
        <w:tabs>
          <w:tab w:val="left" w:pos="2768"/>
        </w:tabs>
      </w:pPr>
      <w:r>
        <w:tab/>
      </w:r>
    </w:p>
    <w:p w:rsidR="00E1101B" w:rsidRDefault="00E1101B" w:rsidP="00E1101B"/>
    <w:p w:rsidR="00135BDB" w:rsidRPr="00E1101B" w:rsidRDefault="00135BDB" w:rsidP="00E1101B">
      <w:pPr>
        <w:sectPr w:rsidR="00135BDB" w:rsidRPr="00E1101B" w:rsidSect="004E7BE6">
          <w:footerReference w:type="default" r:id="rId14"/>
          <w:pgSz w:w="11907" w:h="16839" w:code="9"/>
          <w:pgMar w:top="1440" w:right="1440" w:bottom="1440" w:left="1440" w:header="454" w:footer="454" w:gutter="0"/>
          <w:pgNumType w:fmt="lowerRoman" w:start="1"/>
          <w:cols w:space="708"/>
          <w:docGrid w:linePitch="360"/>
        </w:sectPr>
      </w:pPr>
    </w:p>
    <w:p w:rsidR="000779FA" w:rsidRPr="000A14DE" w:rsidRDefault="001B032D" w:rsidP="001B032D">
      <w:pPr>
        <w:pStyle w:val="Heading1"/>
        <w:numPr>
          <w:ilvl w:val="0"/>
          <w:numId w:val="1"/>
        </w:numPr>
        <w:ind w:left="426"/>
        <w:rPr>
          <w:color w:val="auto"/>
        </w:rPr>
      </w:pPr>
      <w:bookmarkStart w:id="0" w:name="_Toc482617289"/>
      <w:r w:rsidRPr="000A14DE">
        <w:rPr>
          <w:color w:val="auto"/>
        </w:rPr>
        <w:lastRenderedPageBreak/>
        <w:t>OVERVIEW</w:t>
      </w:r>
      <w:bookmarkEnd w:id="0"/>
    </w:p>
    <w:p w:rsidR="001B032D" w:rsidRDefault="001B032D" w:rsidP="0081183C">
      <w:r>
        <w:t xml:space="preserve">Every year, tens of thousands of people die as a result of avoidable extreme ambient heat induced health consequences such as heat stroke, cardiovascular and respiratory disease, dehydration, and other complications of heat stress. Countless others experience physiological stress and ill health, and lose productivity and wages as a result of exposure to prolonged excessive ambient temperatures. Over the last couple of decades rising concerns of extreme heat and its management has emerged as a major societal problem. The Intergovernmental Panel on Climate Change projects the observed trends of heat waves lasting longer, occurring more frequently, occurring earlier in the year, and at increasingly higher than normal temperatures in many parts of the world will continue with high confidence into the future. </w:t>
      </w:r>
      <w:r w:rsidR="0081183C">
        <w:t>Recognizing this hazard will only intensify, w</w:t>
      </w:r>
      <w:r>
        <w:t xml:space="preserve">ithout additional interventions, these heat waves will increase morbidity and mortality, particularly as the population of vulnerable individuals increases. Fortunately, nearly all adverse health outcomes are preventable through measures that reduce human exposure to dangerous heat in the near and long term. </w:t>
      </w:r>
    </w:p>
    <w:p w:rsidR="001B032D" w:rsidRDefault="001B032D" w:rsidP="0081183C">
      <w:r>
        <w:t>Exposure to rising temperatures is a globally occurring phenomenon, however, the impacts are hyper-local due to socioeconomic, political, place-based and physiological vulnerability. This underlies the need for greater collaboration and sharing of information about how local extreme heat risks are being managed, and points to many benefits which can be gained from harmonized information and sharing of experiences. For example, confusion can arise about the seriousness of a heat wave and when action is needed, and what action should be taken -- simply because a political boundary results in vastly different approaches being taken to respond to the same event, as a result of different information being used and different thresholds for action set.  Efforts to simply enhance information and experience sharing</w:t>
      </w:r>
      <w:r w:rsidR="0081183C">
        <w:t xml:space="preserve">, linking the local into a global discourse, </w:t>
      </w:r>
      <w:r>
        <w:t xml:space="preserve">we believe can result in improved public health interventions and societal benefits. </w:t>
      </w:r>
    </w:p>
    <w:p w:rsidR="006E5B8A" w:rsidRDefault="005473CA" w:rsidP="001B032D">
      <w:r>
        <w:rPr>
          <w:noProof/>
          <w:lang w:val="en-US"/>
        </w:rPr>
        <mc:AlternateContent>
          <mc:Choice Requires="wpg">
            <w:drawing>
              <wp:anchor distT="0" distB="0" distL="114300" distR="114300" simplePos="0" relativeHeight="251658240" behindDoc="0" locked="0" layoutInCell="1" allowOverlap="1" wp14:anchorId="3C848ED4" wp14:editId="44682E1C">
                <wp:simplePos x="0" y="0"/>
                <wp:positionH relativeFrom="column">
                  <wp:posOffset>-1019175</wp:posOffset>
                </wp:positionH>
                <wp:positionV relativeFrom="paragraph">
                  <wp:posOffset>1830705</wp:posOffset>
                </wp:positionV>
                <wp:extent cx="7665720" cy="1228725"/>
                <wp:effectExtent l="0" t="0" r="0" b="9525"/>
                <wp:wrapNone/>
                <wp:docPr id="13" name="Group 13"/>
                <wp:cNvGraphicFramePr/>
                <a:graphic xmlns:a="http://schemas.openxmlformats.org/drawingml/2006/main">
                  <a:graphicData uri="http://schemas.microsoft.com/office/word/2010/wordprocessingGroup">
                    <wpg:wgp>
                      <wpg:cNvGrpSpPr/>
                      <wpg:grpSpPr>
                        <a:xfrm>
                          <a:off x="0" y="0"/>
                          <a:ext cx="7665720" cy="1228725"/>
                          <a:chOff x="0" y="0"/>
                          <a:chExt cx="7666001" cy="1228725"/>
                        </a:xfrm>
                        <a:solidFill>
                          <a:srgbClr val="C00000"/>
                        </a:solidFill>
                      </wpg:grpSpPr>
                      <wps:wsp>
                        <wps:cNvPr id="10" name="Rectangle 10"/>
                        <wps:cNvSpPr/>
                        <wps:spPr>
                          <a:xfrm>
                            <a:off x="0" y="0"/>
                            <a:ext cx="7666001" cy="122872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4467" w:rsidRPr="00164467" w:rsidRDefault="00164467" w:rsidP="0081183C">
                              <w:pPr>
                                <w:spacing w:after="0" w:line="240" w:lineRule="auto"/>
                                <w:ind w:left="1985" w:right="1248"/>
                                <w:rPr>
                                  <w:sz w:val="24"/>
                                  <w:szCs w:val="28"/>
                                </w:rPr>
                              </w:pPr>
                              <w:r w:rsidRPr="0081183C">
                                <w:rPr>
                                  <w:sz w:val="24"/>
                                  <w:szCs w:val="28"/>
                                </w:rPr>
                                <w:t xml:space="preserve">GHHIN addresses </w:t>
                              </w:r>
                              <w:r w:rsidR="0081183C" w:rsidRPr="0081183C">
                                <w:rPr>
                                  <w:sz w:val="24"/>
                                  <w:szCs w:val="28"/>
                                </w:rPr>
                                <w:t>a</w:t>
                              </w:r>
                              <w:r w:rsidRPr="0081183C">
                                <w:rPr>
                                  <w:sz w:val="24"/>
                                  <w:szCs w:val="28"/>
                                </w:rPr>
                                <w:t xml:space="preserve"> two-fold</w:t>
                              </w:r>
                              <w:r w:rsidR="0081183C" w:rsidRPr="0081183C">
                                <w:rPr>
                                  <w:sz w:val="24"/>
                                  <w:szCs w:val="28"/>
                                </w:rPr>
                                <w:t xml:space="preserve"> problem</w:t>
                              </w:r>
                              <w:r w:rsidRPr="0081183C">
                                <w:rPr>
                                  <w:sz w:val="24"/>
                                  <w:szCs w:val="28"/>
                                </w:rPr>
                                <w:t xml:space="preserve"> – first </w:t>
                              </w:r>
                              <w:r w:rsidRPr="0081183C">
                                <w:rPr>
                                  <w:b/>
                                  <w:bCs/>
                                  <w:sz w:val="24"/>
                                  <w:szCs w:val="28"/>
                                </w:rPr>
                                <w:t>the need to rapidly scale up efforts</w:t>
                              </w:r>
                              <w:r w:rsidRPr="00164467">
                                <w:rPr>
                                  <w:sz w:val="24"/>
                                  <w:szCs w:val="28"/>
                                </w:rPr>
                                <w:t xml:space="preserve"> to manage</w:t>
                              </w:r>
                              <w:r w:rsidR="00717FA8">
                                <w:rPr>
                                  <w:sz w:val="24"/>
                                  <w:szCs w:val="28"/>
                                </w:rPr>
                                <w:t xml:space="preserve"> the</w:t>
                              </w:r>
                              <w:r w:rsidRPr="00164467">
                                <w:rPr>
                                  <w:sz w:val="24"/>
                                  <w:szCs w:val="28"/>
                                </w:rPr>
                                <w:t xml:space="preserve"> complex human health risks introduced by extreme and increasing ambient heat; and secondly the need </w:t>
                              </w:r>
                              <w:r w:rsidRPr="0081183C">
                                <w:rPr>
                                  <w:b/>
                                  <w:bCs/>
                                  <w:sz w:val="24"/>
                                  <w:szCs w:val="28"/>
                                </w:rPr>
                                <w:t>to harmonize and improve  information and opportunity sharing</w:t>
                              </w:r>
                              <w:r w:rsidRPr="00164467">
                                <w:rPr>
                                  <w:sz w:val="24"/>
                                  <w:szCs w:val="28"/>
                                </w:rPr>
                                <w:t xml:space="preserve"> across the burgeoning </w:t>
                              </w:r>
                              <w:r w:rsidR="0081183C">
                                <w:rPr>
                                  <w:sz w:val="24"/>
                                  <w:szCs w:val="28"/>
                                </w:rPr>
                                <w:t xml:space="preserve">local </w:t>
                              </w:r>
                              <w:r w:rsidRPr="00164467">
                                <w:rPr>
                                  <w:sz w:val="24"/>
                                  <w:szCs w:val="28"/>
                                </w:rPr>
                                <w:t>communit</w:t>
                              </w:r>
                              <w:r w:rsidR="0081183C">
                                <w:rPr>
                                  <w:sz w:val="24"/>
                                  <w:szCs w:val="28"/>
                                </w:rPr>
                                <w:t xml:space="preserve">ies </w:t>
                              </w:r>
                              <w:r w:rsidRPr="00164467">
                                <w:rPr>
                                  <w:sz w:val="24"/>
                                  <w:szCs w:val="28"/>
                                </w:rPr>
                                <w:t>of health professionals, decision makers and scientists motivated to address this 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Isosceles Triangle 12"/>
                        <wps:cNvSpPr/>
                        <wps:spPr>
                          <a:xfrm rot="10800000">
                            <a:off x="1020726" y="0"/>
                            <a:ext cx="265814" cy="116958"/>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13" o:spid="_x0000_s1026" style="position:absolute;margin-left:-80.25pt;margin-top:144.15pt;width:603.6pt;height:96.75pt;z-index:251658240;mso-height-relative:margin" coordsize="76660,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">
                <v:rect id="Rectangle 10" o:spid="_x0000_s1027" style="position:absolute;width:76660;height:1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yqsMA&#10;AADbAAAADwAAAGRycy9kb3ducmV2LnhtbESPQWvCQBCF7wX/wzJCb3VjKaVEVwmiRY81gngbs2MS&#10;zc6G7Brjv+8cCr3N8N689818ObhG9dSF2rOB6SQBRVx4W3Np4JBv3r5AhYhssfFMBp4UYLkYvcwx&#10;tf7BP9TvY6kkhEOKBqoY21TrUFTkMEx8SyzaxXcOo6xdqW2HDwl3jX5Pkk/tsGZpqLClVUXFbX93&#10;BsK53+XPNjteT6E4Z2t2+cfu25jX8ZDNQEUa4r/573prBV/o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gyqsMAAADbAAAADwAAAAAAAAAAAAAAAACYAgAAZHJzL2Rv&#10;d25yZXYueG1sUEsFBgAAAAAEAAQA9QAAAIgDAAAAAA==&#10;" filled="f" stroked="f" strokeweight="2pt">
                  <v:textbox>
                    <w:txbxContent>
                      <w:p w:rsidR="00164467" w:rsidRPr="00164467" w:rsidRDefault="00164467" w:rsidP="0081183C">
                        <w:pPr>
                          <w:spacing w:after="0" w:line="240" w:lineRule="auto"/>
                          <w:ind w:left="1985" w:right="1248"/>
                          <w:rPr>
                            <w:sz w:val="24"/>
                            <w:szCs w:val="28"/>
                          </w:rPr>
                        </w:pPr>
                        <w:r w:rsidRPr="0081183C">
                          <w:rPr>
                            <w:sz w:val="24"/>
                            <w:szCs w:val="28"/>
                          </w:rPr>
                          <w:t xml:space="preserve">GHHIN addresses </w:t>
                        </w:r>
                        <w:r w:rsidR="0081183C" w:rsidRPr="0081183C">
                          <w:rPr>
                            <w:sz w:val="24"/>
                            <w:szCs w:val="28"/>
                          </w:rPr>
                          <w:t>a</w:t>
                        </w:r>
                        <w:r w:rsidRPr="0081183C">
                          <w:rPr>
                            <w:sz w:val="24"/>
                            <w:szCs w:val="28"/>
                          </w:rPr>
                          <w:t xml:space="preserve"> two-fold</w:t>
                        </w:r>
                        <w:r w:rsidR="0081183C" w:rsidRPr="0081183C">
                          <w:rPr>
                            <w:sz w:val="24"/>
                            <w:szCs w:val="28"/>
                          </w:rPr>
                          <w:t xml:space="preserve"> problem</w:t>
                        </w:r>
                        <w:r w:rsidRPr="0081183C">
                          <w:rPr>
                            <w:sz w:val="24"/>
                            <w:szCs w:val="28"/>
                          </w:rPr>
                          <w:t xml:space="preserve"> – first </w:t>
                        </w:r>
                        <w:r w:rsidRPr="0081183C">
                          <w:rPr>
                            <w:b/>
                            <w:bCs/>
                            <w:sz w:val="24"/>
                            <w:szCs w:val="28"/>
                          </w:rPr>
                          <w:t>the need to rapidly scale up efforts</w:t>
                        </w:r>
                        <w:r w:rsidRPr="00164467">
                          <w:rPr>
                            <w:sz w:val="24"/>
                            <w:szCs w:val="28"/>
                          </w:rPr>
                          <w:t xml:space="preserve"> to manage</w:t>
                        </w:r>
                        <w:r w:rsidR="00717FA8">
                          <w:rPr>
                            <w:sz w:val="24"/>
                            <w:szCs w:val="28"/>
                          </w:rPr>
                          <w:t xml:space="preserve"> the</w:t>
                        </w:r>
                        <w:r w:rsidRPr="00164467">
                          <w:rPr>
                            <w:sz w:val="24"/>
                            <w:szCs w:val="28"/>
                          </w:rPr>
                          <w:t xml:space="preserve"> complex human health risks introduced by extreme and increasing ambient heat; and secondly the need </w:t>
                        </w:r>
                        <w:r w:rsidRPr="0081183C">
                          <w:rPr>
                            <w:b/>
                            <w:bCs/>
                            <w:sz w:val="24"/>
                            <w:szCs w:val="28"/>
                          </w:rPr>
                          <w:t>to harmonize and improve  information and opportunity sharing</w:t>
                        </w:r>
                        <w:r w:rsidRPr="00164467">
                          <w:rPr>
                            <w:sz w:val="24"/>
                            <w:szCs w:val="28"/>
                          </w:rPr>
                          <w:t xml:space="preserve"> across the burgeoning </w:t>
                        </w:r>
                        <w:r w:rsidR="0081183C">
                          <w:rPr>
                            <w:sz w:val="24"/>
                            <w:szCs w:val="28"/>
                          </w:rPr>
                          <w:t xml:space="preserve">local </w:t>
                        </w:r>
                        <w:r w:rsidRPr="00164467">
                          <w:rPr>
                            <w:sz w:val="24"/>
                            <w:szCs w:val="28"/>
                          </w:rPr>
                          <w:t>communit</w:t>
                        </w:r>
                        <w:r w:rsidR="0081183C">
                          <w:rPr>
                            <w:sz w:val="24"/>
                            <w:szCs w:val="28"/>
                          </w:rPr>
                          <w:t xml:space="preserve">ies </w:t>
                        </w:r>
                        <w:r w:rsidRPr="00164467">
                          <w:rPr>
                            <w:sz w:val="24"/>
                            <w:szCs w:val="28"/>
                          </w:rPr>
                          <w:t>of health professionals, decision makers and scientists motivated to address this issue.</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28" type="#_x0000_t5" style="position:absolute;left:10207;width:2658;height:116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GfxL8A&#10;AADbAAAADwAAAGRycy9kb3ducmV2LnhtbERPTYvCMBC9L/gfwgh701QXFqmmRSqCJ8HugtexGdtq&#10;MylJ1PrvjbCwt3m8z1nlg+nEnZxvLSuYTRMQxJXVLdcKfn+2kwUIH5A1dpZJwZM85NnoY4Wptg8+&#10;0L0MtYgh7FNU0ITQp1L6qiGDfmp74sidrTMYInS11A4fMdx0cp4k39Jgy7GhwZ6KhqpreTMKXLHu&#10;i5k91rJqfZmcvjZ42W+U+hwP6yWIQEP4F/+5dzrOn8P7l3iAz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wZ/EvwAAANsAAAAPAAAAAAAAAAAAAAAAAJgCAABkcnMvZG93bnJl&#10;di54bWxQSwUGAAAAAAQABAD1AAAAhAMAAAAA&#10;" fillcolor="white [3212]" stroked="f" strokeweight="2pt"/>
              </v:group>
            </w:pict>
          </mc:Fallback>
        </mc:AlternateContent>
      </w:r>
      <w:r w:rsidR="001B032D">
        <w:t>Many professionals from diverse domains worldwide realize the severity of this issue and are taking important steps to conduct studies, develop local responses, or develop tools to predict heat exposures – yet there is no convergence on the key scientific questions that need to be answered, no unified voice within the health community of what heat exposure risks consist of, no consensus on the standard variables and measurements which are most important, little translation of local good practices to new audiences, and no mechanism to audit and track progress in terms of science, technology, and practice. Without an organized mechanism to assist these efforts to learn from each other, collective progress to-date has been uneven around the world.  We believe the Global Heat Health Information Network (GHHIN) can help members in their own work by facilitating shared learning and accelerating improvements in the global capacity to prepare for and respond to extreme heat.</w:t>
      </w:r>
    </w:p>
    <w:p w:rsidR="0025634C" w:rsidRDefault="0025634C" w:rsidP="001B032D"/>
    <w:p w:rsidR="00164467" w:rsidRDefault="00164467" w:rsidP="001B032D"/>
    <w:p w:rsidR="00164467" w:rsidRDefault="00164467" w:rsidP="001B032D"/>
    <w:p w:rsidR="00164467" w:rsidRDefault="00164467" w:rsidP="001B032D"/>
    <w:p w:rsidR="001B032D" w:rsidRDefault="001B032D" w:rsidP="005473CA">
      <w:r w:rsidRPr="001B032D">
        <w:t xml:space="preserve">This </w:t>
      </w:r>
      <w:r w:rsidR="005473CA">
        <w:t>document</w:t>
      </w:r>
      <w:r w:rsidRPr="001B032D">
        <w:t xml:space="preserve"> describes the history and justification for establishing the Global Heat Health Information Network, and outlines its proposed strategic priorities and institutional arrangements. The First Meeting of the GHHIN planned </w:t>
      </w:r>
      <w:r w:rsidR="005473CA">
        <w:t>for</w:t>
      </w:r>
      <w:r w:rsidRPr="001B032D">
        <w:t xml:space="preserve"> mid-2017 </w:t>
      </w:r>
      <w:r w:rsidR="005473CA">
        <w:t>will</w:t>
      </w:r>
      <w:r w:rsidRPr="001B032D">
        <w:t xml:space="preserve"> seek </w:t>
      </w:r>
      <w:r w:rsidR="005473CA">
        <w:t xml:space="preserve">to </w:t>
      </w:r>
      <w:r w:rsidRPr="001B032D">
        <w:t>validat</w:t>
      </w:r>
      <w:r w:rsidR="005473CA">
        <w:t>e</w:t>
      </w:r>
      <w:r w:rsidRPr="001B032D">
        <w:t xml:space="preserve"> and set in motion </w:t>
      </w:r>
      <w:r w:rsidR="005473CA">
        <w:t xml:space="preserve">key </w:t>
      </w:r>
      <w:r w:rsidRPr="001B032D">
        <w:t>activities to achieve GHHIN’s common agenda.</w:t>
      </w:r>
    </w:p>
    <w:p w:rsidR="001B032D" w:rsidRDefault="001B032D" w:rsidP="0081183C">
      <w:pPr>
        <w:pStyle w:val="Heading2"/>
        <w:ind w:firstLine="0"/>
      </w:pPr>
      <w:bookmarkStart w:id="1" w:name="_Toc482617290"/>
      <w:r>
        <w:lastRenderedPageBreak/>
        <w:t>About GHHIN</w:t>
      </w:r>
      <w:bookmarkEnd w:id="1"/>
    </w:p>
    <w:p w:rsidR="00FA4511" w:rsidRPr="00776A9B" w:rsidRDefault="00E374C3" w:rsidP="00FF4903">
      <w:pPr>
        <w:rPr>
          <w:i/>
          <w:iCs/>
        </w:rPr>
      </w:pPr>
      <w:r w:rsidRPr="004B7A4D">
        <w:t>The GHHIN (pronounced GIN) is a</w:t>
      </w:r>
      <w:r>
        <w:t>n independent,</w:t>
      </w:r>
      <w:r w:rsidRPr="004B7A4D">
        <w:t xml:space="preserve"> </w:t>
      </w:r>
      <w:r>
        <w:t>voluntary, member driven forum</w:t>
      </w:r>
      <w:r w:rsidRPr="004B7A4D">
        <w:t xml:space="preserve"> of scientists, professionals, and policymakers</w:t>
      </w:r>
      <w:r>
        <w:t xml:space="preserve"> focused on</w:t>
      </w:r>
      <w:r w:rsidRPr="00A82B63">
        <w:t xml:space="preserve"> enhanc</w:t>
      </w:r>
      <w:r>
        <w:t>ing</w:t>
      </w:r>
      <w:r w:rsidRPr="00A82B63">
        <w:t xml:space="preserve"> and multiply</w:t>
      </w:r>
      <w:r>
        <w:t>ing</w:t>
      </w:r>
      <w:r w:rsidRPr="00A82B63">
        <w:t xml:space="preserve"> the </w:t>
      </w:r>
      <w:r>
        <w:t xml:space="preserve">global and local </w:t>
      </w:r>
      <w:r w:rsidRPr="00A82B63">
        <w:t xml:space="preserve">learning and resilience-building </w:t>
      </w:r>
      <w:r>
        <w:t xml:space="preserve">for heat health </w:t>
      </w:r>
      <w:r w:rsidRPr="00A82B63">
        <w:t>that is already occurring</w:t>
      </w:r>
      <w:r>
        <w:t>. GHHIN seeks</w:t>
      </w:r>
      <w:r w:rsidRPr="00A82B63">
        <w:t xml:space="preserve"> </w:t>
      </w:r>
      <w:r>
        <w:t>to serve as a catalyst, knowledge broker,</w:t>
      </w:r>
      <w:r w:rsidRPr="00A82B63">
        <w:t xml:space="preserve"> disseminator of good practices, and a forum for facilitating exchange </w:t>
      </w:r>
      <w:r>
        <w:t>and identifying needs</w:t>
      </w:r>
      <w:r w:rsidRPr="00A82B63">
        <w:t>.</w:t>
      </w:r>
      <w:r>
        <w:t xml:space="preserve"> </w:t>
      </w:r>
      <w:r w:rsidRPr="004B7A4D">
        <w:t xml:space="preserve">The GHHIN </w:t>
      </w:r>
      <w:r>
        <w:t>aims to create a global common space to promote</w:t>
      </w:r>
      <w:r w:rsidRPr="00A82B63">
        <w:t xml:space="preserve"> evidence-driven interventions, shared-learning, co-production of information, synthesis</w:t>
      </w:r>
      <w:r>
        <w:t xml:space="preserve"> of priorities</w:t>
      </w:r>
      <w:r w:rsidRPr="00A82B63">
        <w:t xml:space="preserve"> </w:t>
      </w:r>
      <w:r>
        <w:t>and capacity building that can</w:t>
      </w:r>
      <w:r w:rsidRPr="004B7A4D">
        <w:t xml:space="preserve"> </w:t>
      </w:r>
      <w:r>
        <w:t>empower</w:t>
      </w:r>
      <w:r w:rsidRPr="004B7A4D">
        <w:t xml:space="preserve"> </w:t>
      </w:r>
      <w:r>
        <w:t>multi-disciplinary actors</w:t>
      </w:r>
      <w:r>
        <w:rPr>
          <w:rStyle w:val="FootnoteReference"/>
        </w:rPr>
        <w:footnoteReference w:id="1"/>
      </w:r>
      <w:r>
        <w:t xml:space="preserve"> </w:t>
      </w:r>
      <w:r w:rsidRPr="004B7A4D">
        <w:t xml:space="preserve">to take more effective and informed life-saving </w:t>
      </w:r>
      <w:r>
        <w:t xml:space="preserve">preparedness and planning </w:t>
      </w:r>
      <w:r w:rsidRPr="004B7A4D">
        <w:t xml:space="preserve">measures. </w:t>
      </w:r>
      <w:r w:rsidR="00FA4511">
        <w:t xml:space="preserve">In summary, it will help </w:t>
      </w:r>
      <w:r w:rsidR="00FA4511">
        <w:rPr>
          <w:i/>
          <w:iCs/>
        </w:rPr>
        <w:t>link</w:t>
      </w:r>
      <w:r w:rsidR="00FA4511" w:rsidRPr="00776A9B">
        <w:rPr>
          <w:i/>
          <w:iCs/>
        </w:rPr>
        <w:t xml:space="preserve"> local solutions to </w:t>
      </w:r>
      <w:r w:rsidR="00FF4903">
        <w:rPr>
          <w:i/>
          <w:iCs/>
        </w:rPr>
        <w:t xml:space="preserve">address the </w:t>
      </w:r>
      <w:r w:rsidR="00FA4511" w:rsidRPr="00776A9B">
        <w:rPr>
          <w:i/>
          <w:iCs/>
        </w:rPr>
        <w:t>global chall</w:t>
      </w:r>
      <w:r w:rsidR="00FA4511">
        <w:rPr>
          <w:i/>
          <w:iCs/>
        </w:rPr>
        <w:t xml:space="preserve">enge of extreme </w:t>
      </w:r>
      <w:r w:rsidR="00FA4511" w:rsidRPr="00776A9B">
        <w:rPr>
          <w:i/>
          <w:iCs/>
        </w:rPr>
        <w:t>heat</w:t>
      </w:r>
      <w:r w:rsidR="00FA4511">
        <w:rPr>
          <w:i/>
          <w:iCs/>
        </w:rPr>
        <w:t xml:space="preserve">. </w:t>
      </w:r>
      <w:r>
        <w:t>In order to</w:t>
      </w:r>
      <w:r w:rsidRPr="004B7A4D">
        <w:t xml:space="preserve"> synchronize learning </w:t>
      </w:r>
      <w:r>
        <w:t>across</w:t>
      </w:r>
      <w:r w:rsidRPr="004B7A4D">
        <w:t xml:space="preserve"> </w:t>
      </w:r>
      <w:r>
        <w:t xml:space="preserve">global to local </w:t>
      </w:r>
      <w:r w:rsidRPr="004B7A4D">
        <w:t xml:space="preserve">heat-health </w:t>
      </w:r>
      <w:r>
        <w:t xml:space="preserve">related </w:t>
      </w:r>
      <w:r w:rsidRPr="004B7A4D">
        <w:t>activities</w:t>
      </w:r>
      <w:r>
        <w:t xml:space="preserve">, GHHIN will propose a </w:t>
      </w:r>
      <w:r w:rsidR="00FF4903">
        <w:t>generic</w:t>
      </w:r>
      <w:r>
        <w:t xml:space="preserve"> framework that can be used as appropriate by members in their own work, as a common thread to help connect local efforts and learning into the global dialogue. </w:t>
      </w:r>
    </w:p>
    <w:p w:rsidR="00E374C3" w:rsidRDefault="00E374C3" w:rsidP="0081183C">
      <w:pPr>
        <w:spacing w:line="240" w:lineRule="auto"/>
        <w:jc w:val="both"/>
      </w:pPr>
      <w:r w:rsidRPr="0085074B">
        <w:t xml:space="preserve">The </w:t>
      </w:r>
      <w:r>
        <w:t xml:space="preserve">concept of the </w:t>
      </w:r>
      <w:r w:rsidRPr="0085074B">
        <w:t>GHHIN was launched in June 2016 by the WMO/WHO joint office for Climate and Health and NOAA Climate Program Office</w:t>
      </w:r>
      <w:r>
        <w:t xml:space="preserve"> who act as stewards to initiate this effort </w:t>
      </w:r>
      <w:r w:rsidRPr="0085074B">
        <w:t xml:space="preserve">and </w:t>
      </w:r>
      <w:r>
        <w:t xml:space="preserve">propose to build on </w:t>
      </w:r>
      <w:r w:rsidRPr="0085074B">
        <w:t>the US-NOAA NIHHIS Framework</w:t>
      </w:r>
      <w:r>
        <w:rPr>
          <w:rStyle w:val="FootnoteReference"/>
        </w:rPr>
        <w:footnoteReference w:id="2"/>
      </w:r>
      <w:r w:rsidRPr="0085074B">
        <w:t xml:space="preserve"> as a guiding backbone</w:t>
      </w:r>
      <w:r>
        <w:t xml:space="preserve"> to the common framework</w:t>
      </w:r>
      <w:r w:rsidRPr="0085074B">
        <w:t xml:space="preserve">. </w:t>
      </w:r>
      <w:r>
        <w:t>It is envisioned that n</w:t>
      </w:r>
      <w:r w:rsidRPr="00F25433">
        <w:t xml:space="preserve">etwork interactions will </w:t>
      </w:r>
      <w:r>
        <w:t xml:space="preserve">occur </w:t>
      </w:r>
      <w:r w:rsidRPr="00F25433">
        <w:t>predominantly</w:t>
      </w:r>
      <w:r>
        <w:t xml:space="preserve"> through </w:t>
      </w:r>
      <w:r w:rsidRPr="00F25433">
        <w:t xml:space="preserve">virtual connectivity </w:t>
      </w:r>
      <w:r>
        <w:t>using</w:t>
      </w:r>
      <w:r w:rsidRPr="00F25433">
        <w:t xml:space="preserve"> online, video- and teleconference communications. </w:t>
      </w:r>
      <w:r>
        <w:t>Annual and periodic technical m</w:t>
      </w:r>
      <w:r w:rsidRPr="00F25433">
        <w:t xml:space="preserve">eetings </w:t>
      </w:r>
      <w:r>
        <w:t>will be</w:t>
      </w:r>
      <w:r w:rsidRPr="00F25433">
        <w:t xml:space="preserve"> focused on clear objectives, </w:t>
      </w:r>
      <w:r>
        <w:t>be</w:t>
      </w:r>
      <w:r w:rsidRPr="00F25433">
        <w:t xml:space="preserve"> action-oriented, and produce </w:t>
      </w:r>
      <w:r>
        <w:t>results</w:t>
      </w:r>
      <w:r w:rsidRPr="00F25433">
        <w:t>-based decisions.</w:t>
      </w:r>
      <w:r>
        <w:t xml:space="preserve"> Individuals and o</w:t>
      </w:r>
      <w:r w:rsidRPr="00F25433">
        <w:t xml:space="preserve">rganizations are invited to participate according to open and </w:t>
      </w:r>
      <w:r>
        <w:t xml:space="preserve">agreed upon </w:t>
      </w:r>
      <w:r w:rsidRPr="00F25433">
        <w:t>criteria</w:t>
      </w:r>
      <w:r>
        <w:t>. Voluntary members</w:t>
      </w:r>
      <w:r w:rsidRPr="004B7A4D">
        <w:t xml:space="preserve"> </w:t>
      </w:r>
      <w:r>
        <w:t xml:space="preserve">are expected to </w:t>
      </w:r>
      <w:r w:rsidRPr="004B7A4D">
        <w:t xml:space="preserve">include </w:t>
      </w:r>
      <w:r>
        <w:t xml:space="preserve">representatives of </w:t>
      </w:r>
      <w:r w:rsidRPr="004B7A4D">
        <w:t>academia, governments at all levels, professional associations, international organizations, donor organizations, private sector and non-governmental organizations.</w:t>
      </w:r>
      <w:r>
        <w:t xml:space="preserve"> </w:t>
      </w:r>
    </w:p>
    <w:p w:rsidR="00B4079A" w:rsidRDefault="00B4079A" w:rsidP="0081183C">
      <w:pPr>
        <w:spacing w:line="240" w:lineRule="auto"/>
        <w:jc w:val="both"/>
      </w:pPr>
    </w:p>
    <w:p w:rsidR="00B4079A" w:rsidRDefault="00B4079A" w:rsidP="0081183C">
      <w:pPr>
        <w:spacing w:line="240" w:lineRule="auto"/>
        <w:jc w:val="both"/>
      </w:pPr>
    </w:p>
    <w:p w:rsidR="00E374C3" w:rsidRDefault="00596E73" w:rsidP="00E374C3">
      <w:pPr>
        <w:ind w:left="426"/>
      </w:pPr>
      <w:r>
        <w:rPr>
          <w:noProof/>
          <w:lang w:val="en-US"/>
        </w:rPr>
        <mc:AlternateContent>
          <mc:Choice Requires="wpg">
            <w:drawing>
              <wp:anchor distT="0" distB="0" distL="114300" distR="114300" simplePos="0" relativeHeight="251665408" behindDoc="0" locked="0" layoutInCell="1" allowOverlap="1" wp14:anchorId="36DDE6A4" wp14:editId="79E5F50C">
                <wp:simplePos x="0" y="0"/>
                <wp:positionH relativeFrom="column">
                  <wp:posOffset>-914400</wp:posOffset>
                </wp:positionH>
                <wp:positionV relativeFrom="paragraph">
                  <wp:posOffset>63500</wp:posOffset>
                </wp:positionV>
                <wp:extent cx="7633970" cy="2409825"/>
                <wp:effectExtent l="0" t="0" r="5080" b="9525"/>
                <wp:wrapNone/>
                <wp:docPr id="28" name="Group 28"/>
                <wp:cNvGraphicFramePr/>
                <a:graphic xmlns:a="http://schemas.openxmlformats.org/drawingml/2006/main">
                  <a:graphicData uri="http://schemas.microsoft.com/office/word/2010/wordprocessingGroup">
                    <wpg:wgp>
                      <wpg:cNvGrpSpPr/>
                      <wpg:grpSpPr>
                        <a:xfrm>
                          <a:off x="0" y="0"/>
                          <a:ext cx="7633970" cy="2409825"/>
                          <a:chOff x="0" y="0"/>
                          <a:chExt cx="7633970" cy="2409825"/>
                        </a:xfrm>
                      </wpg:grpSpPr>
                      <wps:wsp>
                        <wps:cNvPr id="20" name="Rectangle 20"/>
                        <wps:cNvSpPr/>
                        <wps:spPr>
                          <a:xfrm>
                            <a:off x="0" y="0"/>
                            <a:ext cx="7633970" cy="24098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13F0" w:rsidRPr="00776A9B" w:rsidRDefault="00FD13F0" w:rsidP="00EC7A29">
                              <w:pPr>
                                <w:ind w:left="2552" w:right="1340"/>
                                <w:rPr>
                                  <w:i/>
                                  <w:iCs/>
                                  <w:color w:val="FF0000"/>
                                  <w:sz w:val="24"/>
                                  <w:szCs w:val="28"/>
                                </w:rPr>
                              </w:pPr>
                              <w:r w:rsidRPr="00FD13F0">
                                <w:rPr>
                                  <w:b/>
                                  <w:bCs/>
                                  <w:color w:val="000000" w:themeColor="text1"/>
                                  <w:sz w:val="24"/>
                                  <w:szCs w:val="28"/>
                                </w:rPr>
                                <w:t>“Heat Health”</w:t>
                              </w:r>
                              <w:r w:rsidRPr="00FD13F0">
                                <w:rPr>
                                  <w:color w:val="000000" w:themeColor="text1"/>
                                  <w:sz w:val="24"/>
                                  <w:szCs w:val="28"/>
                                </w:rPr>
                                <w:t xml:space="preserve">  is the term used to express the concept of the multiple dimensions which characterize the </w:t>
                              </w:r>
                              <w:r w:rsidRPr="00776A9B">
                                <w:rPr>
                                  <w:i/>
                                  <w:iCs/>
                                  <w:color w:val="FF0000"/>
                                  <w:sz w:val="24"/>
                                  <w:szCs w:val="28"/>
                                </w:rPr>
                                <w:t xml:space="preserve">“direct human health risks of ambient heat exposure”. </w:t>
                              </w:r>
                            </w:p>
                            <w:p w:rsidR="00FD13F0" w:rsidRPr="0081183C" w:rsidRDefault="00FD13F0" w:rsidP="00776A9B">
                              <w:pPr>
                                <w:spacing w:after="0" w:line="240" w:lineRule="auto"/>
                                <w:ind w:left="1440" w:right="1338"/>
                                <w:jc w:val="both"/>
                                <w:rPr>
                                  <w:color w:val="000000" w:themeColor="text1"/>
                                  <w:sz w:val="22"/>
                                </w:rPr>
                              </w:pPr>
                              <w:r w:rsidRPr="0081183C">
                                <w:rPr>
                                  <w:color w:val="000000" w:themeColor="text1"/>
                                  <w:sz w:val="22"/>
                                </w:rPr>
                                <w:t>This includes conditions contributing to</w:t>
                              </w:r>
                              <w:r w:rsidR="00776A9B">
                                <w:rPr>
                                  <w:color w:val="000000" w:themeColor="text1"/>
                                  <w:sz w:val="22"/>
                                </w:rPr>
                                <w:t xml:space="preserve">: </w:t>
                              </w:r>
                              <w:r w:rsidRPr="00776A9B">
                                <w:rPr>
                                  <w:i/>
                                  <w:iCs/>
                                  <w:color w:val="FF0000"/>
                                  <w:sz w:val="22"/>
                                </w:rPr>
                                <w:t>vulnerability</w:t>
                              </w:r>
                              <w:r w:rsidRPr="00776A9B">
                                <w:rPr>
                                  <w:color w:val="FF0000"/>
                                  <w:sz w:val="22"/>
                                </w:rPr>
                                <w:t xml:space="preserve"> </w:t>
                              </w:r>
                              <w:r w:rsidRPr="0081183C">
                                <w:rPr>
                                  <w:color w:val="000000" w:themeColor="text1"/>
                                  <w:sz w:val="22"/>
                                </w:rPr>
                                <w:t>(e.g. physiological and social vulnerability, place based exposure</w:t>
                              </w:r>
                              <w:r w:rsidR="00776A9B">
                                <w:rPr>
                                  <w:color w:val="000000" w:themeColor="text1"/>
                                  <w:sz w:val="22"/>
                                </w:rPr>
                                <w:t>)</w:t>
                              </w:r>
                              <w:r w:rsidRPr="0081183C">
                                <w:rPr>
                                  <w:color w:val="000000" w:themeColor="text1"/>
                                  <w:sz w:val="22"/>
                                </w:rPr>
                                <w:t xml:space="preserve">; </w:t>
                              </w:r>
                              <w:r w:rsidRPr="00776A9B">
                                <w:rPr>
                                  <w:i/>
                                  <w:iCs/>
                                  <w:color w:val="FF0000"/>
                                  <w:sz w:val="22"/>
                                </w:rPr>
                                <w:t xml:space="preserve">acclimatization rates </w:t>
                              </w:r>
                              <w:r w:rsidRPr="00776A9B">
                                <w:rPr>
                                  <w:i/>
                                  <w:iCs/>
                                  <w:color w:val="000000" w:themeColor="text1"/>
                                  <w:sz w:val="22"/>
                                </w:rPr>
                                <w:t xml:space="preserve">and </w:t>
                              </w:r>
                              <w:r w:rsidRPr="00776A9B">
                                <w:rPr>
                                  <w:i/>
                                  <w:iCs/>
                                  <w:color w:val="FF0000"/>
                                  <w:sz w:val="22"/>
                                </w:rPr>
                                <w:t>adaptive capacity</w:t>
                              </w:r>
                              <w:r w:rsidRPr="0081183C">
                                <w:rPr>
                                  <w:color w:val="000000" w:themeColor="text1"/>
                                  <w:sz w:val="22"/>
                                </w:rPr>
                                <w:t xml:space="preserve">; and </w:t>
                              </w:r>
                              <w:r w:rsidRPr="00776A9B">
                                <w:rPr>
                                  <w:i/>
                                  <w:iCs/>
                                  <w:color w:val="FF0000"/>
                                  <w:sz w:val="22"/>
                                </w:rPr>
                                <w:t>environmental conditions</w:t>
                              </w:r>
                              <w:r w:rsidRPr="00776A9B">
                                <w:rPr>
                                  <w:color w:val="FF0000"/>
                                  <w:sz w:val="22"/>
                                </w:rPr>
                                <w:t xml:space="preserve"> </w:t>
                              </w:r>
                              <w:r w:rsidRPr="0081183C">
                                <w:rPr>
                                  <w:color w:val="000000" w:themeColor="text1"/>
                                  <w:sz w:val="22"/>
                                </w:rPr>
                                <w:t xml:space="preserve">which determine the exposure (e.g. extremes, humidity, daytime vs. </w:t>
                              </w:r>
                              <w:proofErr w:type="spellStart"/>
                              <w:r w:rsidRPr="0081183C">
                                <w:rPr>
                                  <w:color w:val="000000" w:themeColor="text1"/>
                                  <w:sz w:val="22"/>
                                </w:rPr>
                                <w:t>nighttime</w:t>
                              </w:r>
                              <w:proofErr w:type="spellEnd"/>
                              <w:r w:rsidRPr="0081183C">
                                <w:rPr>
                                  <w:color w:val="000000" w:themeColor="text1"/>
                                  <w:sz w:val="22"/>
                                </w:rPr>
                                <w:t xml:space="preserve"> exposures, long term change, urban heat islands, indoor vs. outdoor exposures; as well as compounding factors such as air quality). This risk is recognized to function across </w:t>
                              </w:r>
                              <w:r w:rsidRPr="00776A9B">
                                <w:rPr>
                                  <w:i/>
                                  <w:iCs/>
                                  <w:color w:val="FF0000"/>
                                  <w:sz w:val="22"/>
                                </w:rPr>
                                <w:t>multiple timescales</w:t>
                              </w:r>
                              <w:r w:rsidRPr="00776A9B">
                                <w:rPr>
                                  <w:color w:val="FF0000"/>
                                  <w:sz w:val="22"/>
                                </w:rPr>
                                <w:t xml:space="preserve"> </w:t>
                              </w:r>
                              <w:r w:rsidRPr="0081183C">
                                <w:rPr>
                                  <w:color w:val="000000" w:themeColor="text1"/>
                                  <w:sz w:val="22"/>
                                </w:rPr>
                                <w:t>(from days, to seasonal, to annual and beyond).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Isosceles Triangle 21"/>
                        <wps:cNvSpPr/>
                        <wps:spPr>
                          <a:xfrm rot="10800000">
                            <a:off x="1190625" y="0"/>
                            <a:ext cx="265430" cy="11684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28" o:spid="_x0000_s1029" style="position:absolute;left:0;text-align:left;margin-left:-1in;margin-top:5pt;width:601.1pt;height:189.75pt;z-index:251665408;mso-height-relative:margin" coordsize="76339,2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">
                <v:rect id="Rectangle 20" o:spid="_x0000_s1030" style="position:absolute;width:76339;height:24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QL8A&#10;AADbAAAADwAAAGRycy9kb3ducmV2LnhtbERPy6rCMBDdX/AfwgjurqkuRKpRRFBcCGpVxN3QjG2x&#10;mZQm2urXm4Xg8nDe03lrSvGk2hWWFQz6EQji1OqCMwWn4+p/DMJ5ZI2lZVLwIgfzWedvirG2DR/o&#10;mfhMhBB2MSrIva9iKV2ak0HXtxVx4G62NugDrDOpa2xCuCnlMIpG0mDBoSHHipY5pffkYRTc8L1f&#10;FGt6X0eX3XrQJOV5O14p1eu2iwkIT63/ib/ujVYwDOvDl/AD5O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y8RAvwAAANsAAAAPAAAAAAAAAAAAAAAAAJgCAABkcnMvZG93bnJl&#10;di54bWxQSwUGAAAAAAQABAD1AAAAhAMAAAAA&#10;" fillcolor="#d8d8d8 [2732]" stroked="f" strokeweight="2pt">
                  <v:textbox>
                    <w:txbxContent>
                      <w:p w:rsidR="00FD13F0" w:rsidRPr="00776A9B" w:rsidRDefault="00FD13F0" w:rsidP="00EC7A29">
                        <w:pPr>
                          <w:ind w:left="2552" w:right="1340"/>
                          <w:rPr>
                            <w:i/>
                            <w:iCs/>
                            <w:color w:val="FF0000"/>
                            <w:sz w:val="24"/>
                            <w:szCs w:val="28"/>
                          </w:rPr>
                        </w:pPr>
                        <w:r w:rsidRPr="00FD13F0">
                          <w:rPr>
                            <w:b/>
                            <w:bCs/>
                            <w:color w:val="000000" w:themeColor="text1"/>
                            <w:sz w:val="24"/>
                            <w:szCs w:val="28"/>
                          </w:rPr>
                          <w:t>“Heat Health”</w:t>
                        </w:r>
                        <w:r w:rsidRPr="00FD13F0">
                          <w:rPr>
                            <w:color w:val="000000" w:themeColor="text1"/>
                            <w:sz w:val="24"/>
                            <w:szCs w:val="28"/>
                          </w:rPr>
                          <w:t xml:space="preserve">  is the term used to express the concept of the multiple dimensions which characterize the </w:t>
                        </w:r>
                        <w:r w:rsidRPr="00776A9B">
                          <w:rPr>
                            <w:i/>
                            <w:iCs/>
                            <w:color w:val="FF0000"/>
                            <w:sz w:val="24"/>
                            <w:szCs w:val="28"/>
                          </w:rPr>
                          <w:t xml:space="preserve">“direct human health risks of ambient heat exposure”. </w:t>
                        </w:r>
                      </w:p>
                      <w:p w:rsidR="00FD13F0" w:rsidRPr="0081183C" w:rsidRDefault="00FD13F0" w:rsidP="00776A9B">
                        <w:pPr>
                          <w:spacing w:after="0" w:line="240" w:lineRule="auto"/>
                          <w:ind w:left="1440" w:right="1338"/>
                          <w:jc w:val="both"/>
                          <w:rPr>
                            <w:color w:val="000000" w:themeColor="text1"/>
                            <w:sz w:val="22"/>
                          </w:rPr>
                        </w:pPr>
                        <w:r w:rsidRPr="0081183C">
                          <w:rPr>
                            <w:color w:val="000000" w:themeColor="text1"/>
                            <w:sz w:val="22"/>
                          </w:rPr>
                          <w:t>This includes conditions contributing to</w:t>
                        </w:r>
                        <w:r w:rsidR="00776A9B">
                          <w:rPr>
                            <w:color w:val="000000" w:themeColor="text1"/>
                            <w:sz w:val="22"/>
                          </w:rPr>
                          <w:t xml:space="preserve">: </w:t>
                        </w:r>
                        <w:r w:rsidRPr="00776A9B">
                          <w:rPr>
                            <w:i/>
                            <w:iCs/>
                            <w:color w:val="FF0000"/>
                            <w:sz w:val="22"/>
                          </w:rPr>
                          <w:t>vulnerability</w:t>
                        </w:r>
                        <w:r w:rsidRPr="00776A9B">
                          <w:rPr>
                            <w:color w:val="FF0000"/>
                            <w:sz w:val="22"/>
                          </w:rPr>
                          <w:t xml:space="preserve"> </w:t>
                        </w:r>
                        <w:r w:rsidRPr="0081183C">
                          <w:rPr>
                            <w:color w:val="000000" w:themeColor="text1"/>
                            <w:sz w:val="22"/>
                          </w:rPr>
                          <w:t>(e.g. physiological and social vulnerability, place based exposure</w:t>
                        </w:r>
                        <w:r w:rsidR="00776A9B">
                          <w:rPr>
                            <w:color w:val="000000" w:themeColor="text1"/>
                            <w:sz w:val="22"/>
                          </w:rPr>
                          <w:t>)</w:t>
                        </w:r>
                        <w:r w:rsidRPr="0081183C">
                          <w:rPr>
                            <w:color w:val="000000" w:themeColor="text1"/>
                            <w:sz w:val="22"/>
                          </w:rPr>
                          <w:t xml:space="preserve">; </w:t>
                        </w:r>
                        <w:r w:rsidRPr="00776A9B">
                          <w:rPr>
                            <w:i/>
                            <w:iCs/>
                            <w:color w:val="FF0000"/>
                            <w:sz w:val="22"/>
                          </w:rPr>
                          <w:t xml:space="preserve">acclimatization rates </w:t>
                        </w:r>
                        <w:r w:rsidRPr="00776A9B">
                          <w:rPr>
                            <w:i/>
                            <w:iCs/>
                            <w:color w:val="000000" w:themeColor="text1"/>
                            <w:sz w:val="22"/>
                          </w:rPr>
                          <w:t xml:space="preserve">and </w:t>
                        </w:r>
                        <w:r w:rsidRPr="00776A9B">
                          <w:rPr>
                            <w:i/>
                            <w:iCs/>
                            <w:color w:val="FF0000"/>
                            <w:sz w:val="22"/>
                          </w:rPr>
                          <w:t>adaptive capacity</w:t>
                        </w:r>
                        <w:r w:rsidRPr="0081183C">
                          <w:rPr>
                            <w:color w:val="000000" w:themeColor="text1"/>
                            <w:sz w:val="22"/>
                          </w:rPr>
                          <w:t xml:space="preserve">; and </w:t>
                        </w:r>
                        <w:r w:rsidRPr="00776A9B">
                          <w:rPr>
                            <w:i/>
                            <w:iCs/>
                            <w:color w:val="FF0000"/>
                            <w:sz w:val="22"/>
                          </w:rPr>
                          <w:t>environmental conditions</w:t>
                        </w:r>
                        <w:r w:rsidRPr="00776A9B">
                          <w:rPr>
                            <w:color w:val="FF0000"/>
                            <w:sz w:val="22"/>
                          </w:rPr>
                          <w:t xml:space="preserve"> </w:t>
                        </w:r>
                        <w:r w:rsidRPr="0081183C">
                          <w:rPr>
                            <w:color w:val="000000" w:themeColor="text1"/>
                            <w:sz w:val="22"/>
                          </w:rPr>
                          <w:t xml:space="preserve">which determine the exposure (e.g. extremes, humidity, daytime vs. </w:t>
                        </w:r>
                        <w:proofErr w:type="spellStart"/>
                        <w:r w:rsidRPr="0081183C">
                          <w:rPr>
                            <w:color w:val="000000" w:themeColor="text1"/>
                            <w:sz w:val="22"/>
                          </w:rPr>
                          <w:t>nighttime</w:t>
                        </w:r>
                        <w:proofErr w:type="spellEnd"/>
                        <w:r w:rsidRPr="0081183C">
                          <w:rPr>
                            <w:color w:val="000000" w:themeColor="text1"/>
                            <w:sz w:val="22"/>
                          </w:rPr>
                          <w:t xml:space="preserve"> exposures, long term change, urban heat islands, indoor vs. outdoor exposures; as well as compounding factors such as air quality). This risk is recognized to function across </w:t>
                        </w:r>
                        <w:r w:rsidRPr="00776A9B">
                          <w:rPr>
                            <w:i/>
                            <w:iCs/>
                            <w:color w:val="FF0000"/>
                            <w:sz w:val="22"/>
                          </w:rPr>
                          <w:t>multiple timescales</w:t>
                        </w:r>
                        <w:r w:rsidRPr="00776A9B">
                          <w:rPr>
                            <w:color w:val="FF0000"/>
                            <w:sz w:val="22"/>
                          </w:rPr>
                          <w:t xml:space="preserve"> </w:t>
                        </w:r>
                        <w:r w:rsidRPr="0081183C">
                          <w:rPr>
                            <w:color w:val="000000" w:themeColor="text1"/>
                            <w:sz w:val="22"/>
                          </w:rPr>
                          <w:t>(from days, to seasonal, to annual and beyond).</w:t>
                        </w:r>
                      </w:p>
                    </w:txbxContent>
                  </v:textbox>
                </v:rect>
                <v:shape id="Isosceles Triangle 21" o:spid="_x0000_s1031" type="#_x0000_t5" style="position:absolute;left:11906;width:2654;height:116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LDsIA&#10;AADbAAAADwAAAGRycy9kb3ducmV2LnhtbESPwWrDMBBE74H+g9hCb4nsFEpwohjjEOipULfQ69ba&#10;2E6slZEU2/n7qFDIcZiZN8wun00vRnK+s6wgXSUgiGurO24UfH8dlxsQPiBr7C2Tght5yPdPix1m&#10;2k78SWMVGhEh7DNU0IYwZFL6uiWDfmUH4uidrDMYonSN1A6nCDe9XCfJmzTYcVxocaCypfpSXY0C&#10;VxZDmdqfRtadr5Lf1wOePw5KvTzPxRZEoDk8wv/td61gncLfl/gD5P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f8sOwgAAANsAAAAPAAAAAAAAAAAAAAAAAJgCAABkcnMvZG93&#10;bnJldi54bWxQSwUGAAAAAAQABAD1AAAAhwMAAAAA&#10;" fillcolor="white [3212]" stroked="f" strokeweight="2pt"/>
              </v:group>
            </w:pict>
          </mc:Fallback>
        </mc:AlternateContent>
      </w:r>
      <w:r w:rsidR="00EC7A29">
        <w:rPr>
          <w:noProof/>
          <w:lang w:val="en-US"/>
        </w:rPr>
        <w:drawing>
          <wp:anchor distT="0" distB="0" distL="114300" distR="114300" simplePos="0" relativeHeight="251666432" behindDoc="0" locked="0" layoutInCell="1" allowOverlap="1" wp14:anchorId="09249D2F" wp14:editId="5CAEBFE8">
            <wp:simplePos x="0" y="0"/>
            <wp:positionH relativeFrom="column">
              <wp:posOffset>110532</wp:posOffset>
            </wp:positionH>
            <wp:positionV relativeFrom="paragraph">
              <wp:posOffset>232382</wp:posOffset>
            </wp:positionV>
            <wp:extent cx="597877" cy="602901"/>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health-icon.png"/>
                    <pic:cNvPicPr/>
                  </pic:nvPicPr>
                  <pic:blipFill rotWithShape="1">
                    <a:blip r:embed="rId15" cstate="print">
                      <a:extLst>
                        <a:ext uri="{28A0092B-C50C-407E-A947-70E740481C1C}">
                          <a14:useLocalDpi xmlns:a14="http://schemas.microsoft.com/office/drawing/2010/main" val="0"/>
                        </a:ext>
                      </a:extLst>
                    </a:blip>
                    <a:srcRect l="4552" t="7407" r="5187" b="3704"/>
                    <a:stretch/>
                  </pic:blipFill>
                  <pic:spPr bwMode="auto">
                    <a:xfrm>
                      <a:off x="0" y="0"/>
                      <a:ext cx="597243" cy="60226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4467">
        <w:rPr>
          <w:noProof/>
          <w:lang w:val="en-US"/>
        </w:rPr>
        <mc:AlternateContent>
          <mc:Choice Requires="wps">
            <w:drawing>
              <wp:anchor distT="0" distB="0" distL="114300" distR="114300" simplePos="0" relativeHeight="251661312" behindDoc="0" locked="0" layoutInCell="1" allowOverlap="1" wp14:anchorId="37050B16" wp14:editId="578722BB">
                <wp:simplePos x="0" y="0"/>
                <wp:positionH relativeFrom="column">
                  <wp:posOffset>278603</wp:posOffset>
                </wp:positionH>
                <wp:positionV relativeFrom="paragraph">
                  <wp:posOffset>43180</wp:posOffset>
                </wp:positionV>
                <wp:extent cx="265430" cy="116840"/>
                <wp:effectExtent l="0" t="0" r="1270" b="0"/>
                <wp:wrapNone/>
                <wp:docPr id="19" name="Isosceles Triangle 19"/>
                <wp:cNvGraphicFramePr/>
                <a:graphic xmlns:a="http://schemas.openxmlformats.org/drawingml/2006/main">
                  <a:graphicData uri="http://schemas.microsoft.com/office/word/2010/wordprocessingShape">
                    <wps:wsp>
                      <wps:cNvSpPr/>
                      <wps:spPr>
                        <a:xfrm rot="10800000">
                          <a:off x="0" y="0"/>
                          <a:ext cx="265430" cy="11684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19" o:spid="_x0000_s1026" type="#_x0000_t5" style="position:absolute;margin-left:21.95pt;margin-top:3.4pt;width:20.9pt;height:9.2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" fillcolor="white [3212]" stroked="f" strokeweight="2pt"/>
            </w:pict>
          </mc:Fallback>
        </mc:AlternateContent>
      </w:r>
    </w:p>
    <w:p w:rsidR="00E374C3" w:rsidRDefault="00E374C3" w:rsidP="00E374C3">
      <w:pPr>
        <w:ind w:left="426"/>
      </w:pPr>
    </w:p>
    <w:p w:rsidR="001B032D" w:rsidRDefault="001B032D" w:rsidP="001B032D"/>
    <w:p w:rsidR="00E374C3" w:rsidRDefault="00E374C3" w:rsidP="001B032D"/>
    <w:p w:rsidR="00E374C3" w:rsidRDefault="00E374C3" w:rsidP="001B032D"/>
    <w:p w:rsidR="00E374C3" w:rsidRDefault="00E374C3" w:rsidP="001B032D"/>
    <w:p w:rsidR="00E374C3" w:rsidRDefault="00E374C3" w:rsidP="001B032D"/>
    <w:p w:rsidR="00E374C3" w:rsidRDefault="00E374C3" w:rsidP="001B032D"/>
    <w:p w:rsidR="00FD13F0" w:rsidRDefault="00FD13F0" w:rsidP="001B032D"/>
    <w:p w:rsidR="00FD13F0" w:rsidRDefault="00FD13F0" w:rsidP="001B032D">
      <w:bookmarkStart w:id="2" w:name="_GoBack"/>
      <w:bookmarkEnd w:id="2"/>
    </w:p>
    <w:p w:rsidR="00B4079A" w:rsidRDefault="00B4079A">
      <w:r>
        <w:br w:type="page"/>
      </w:r>
    </w:p>
    <w:p w:rsidR="006E5B8A" w:rsidRDefault="001B032D" w:rsidP="001E68D6">
      <w:pPr>
        <w:pStyle w:val="Heading1"/>
        <w:numPr>
          <w:ilvl w:val="0"/>
          <w:numId w:val="1"/>
        </w:numPr>
        <w:ind w:left="426"/>
      </w:pPr>
      <w:bookmarkStart w:id="3" w:name="_Toc482617291"/>
      <w:r w:rsidRPr="000A14DE">
        <w:rPr>
          <w:color w:val="auto"/>
        </w:rPr>
        <w:lastRenderedPageBreak/>
        <w:t xml:space="preserve">STRATEGIC </w:t>
      </w:r>
      <w:r>
        <w:t>PRIORITIES AND MANDATE</w:t>
      </w:r>
      <w:bookmarkEnd w:id="3"/>
    </w:p>
    <w:p w:rsidR="001B032D" w:rsidRPr="00A74B04" w:rsidRDefault="00E374C3" w:rsidP="001B032D">
      <w:pPr>
        <w:pStyle w:val="Heading2"/>
      </w:pPr>
      <w:bookmarkStart w:id="4" w:name="_Toc482617292"/>
      <w:r>
        <w:t>Vision</w:t>
      </w:r>
      <w:bookmarkEnd w:id="4"/>
    </w:p>
    <w:p w:rsidR="001B032D" w:rsidRDefault="00E374C3" w:rsidP="00E374C3">
      <w:pPr>
        <w:ind w:left="426"/>
      </w:pPr>
      <w:r w:rsidRPr="000150C9">
        <w:t xml:space="preserve">The Global Heat Health Information Network (GHHIN) will improve </w:t>
      </w:r>
      <w:r>
        <w:t>the</w:t>
      </w:r>
      <w:r w:rsidRPr="000150C9">
        <w:t xml:space="preserve"> capacity of governments</w:t>
      </w:r>
      <w:r>
        <w:t>, organizations,</w:t>
      </w:r>
      <w:r w:rsidRPr="000150C9">
        <w:t xml:space="preserve"> and professional</w:t>
      </w:r>
      <w:r>
        <w:t>s</w:t>
      </w:r>
      <w:r w:rsidRPr="000150C9">
        <w:t xml:space="preserve"> to protect populations from the avoidable health risks of extreme </w:t>
      </w:r>
      <w:r>
        <w:t xml:space="preserve">ambient </w:t>
      </w:r>
      <w:r w:rsidRPr="000150C9">
        <w:t>heat.</w:t>
      </w:r>
    </w:p>
    <w:p w:rsidR="00E374C3" w:rsidRPr="00A74B04" w:rsidRDefault="00E374C3" w:rsidP="00E374C3">
      <w:pPr>
        <w:pStyle w:val="Heading2"/>
      </w:pPr>
      <w:bookmarkStart w:id="5" w:name="_Toc482617293"/>
      <w:r>
        <w:t>GHHIN Goals</w:t>
      </w:r>
      <w:bookmarkEnd w:id="5"/>
    </w:p>
    <w:p w:rsidR="00E374C3" w:rsidRDefault="00E374C3" w:rsidP="00B4079A">
      <w:pPr>
        <w:ind w:left="426"/>
      </w:pPr>
      <w:r w:rsidRPr="00E374C3">
        <w:t>The GHHIN is designed to accelerate the assembly and transmission</w:t>
      </w:r>
      <w:r w:rsidR="00776A9B">
        <w:t xml:space="preserve"> of knowledge for taking action</w:t>
      </w:r>
      <w:r w:rsidRPr="00E374C3">
        <w:t xml:space="preserve"> through four goals:</w:t>
      </w:r>
    </w:p>
    <w:p w:rsidR="00E374C3" w:rsidRDefault="00E374C3" w:rsidP="00B4079A">
      <w:pPr>
        <w:pStyle w:val="ListParagraph"/>
        <w:numPr>
          <w:ilvl w:val="0"/>
          <w:numId w:val="2"/>
        </w:numPr>
        <w:spacing w:line="240" w:lineRule="auto"/>
      </w:pPr>
      <w:r>
        <w:t>Identify, synthesize, and communicate evidence and lessons learned, and propagate good practices across the network and with other scientists, policy-, and decision-makers.</w:t>
      </w:r>
    </w:p>
    <w:p w:rsidR="00E374C3" w:rsidRDefault="00E374C3" w:rsidP="00B4079A">
      <w:pPr>
        <w:pStyle w:val="ListParagraph"/>
        <w:numPr>
          <w:ilvl w:val="0"/>
          <w:numId w:val="2"/>
        </w:numPr>
        <w:spacing w:line="240" w:lineRule="auto"/>
      </w:pPr>
      <w:r>
        <w:t>Mobilize  and improve access to expert resources and opportunities for learning, exchange, and engagement.</w:t>
      </w:r>
    </w:p>
    <w:p w:rsidR="00E374C3" w:rsidRDefault="00E374C3" w:rsidP="00B4079A">
      <w:pPr>
        <w:pStyle w:val="ListParagraph"/>
        <w:numPr>
          <w:ilvl w:val="0"/>
          <w:numId w:val="2"/>
        </w:numPr>
        <w:spacing w:line="240" w:lineRule="auto"/>
      </w:pPr>
      <w:r>
        <w:t>Facilitate the generation of actionable evidence and information vis-à-vis activities to develop, share, and promote standardized technical guidance, research, data, and decision-tools.</w:t>
      </w:r>
    </w:p>
    <w:p w:rsidR="00E374C3" w:rsidRDefault="00E374C3" w:rsidP="00B4079A">
      <w:pPr>
        <w:pStyle w:val="ListParagraph"/>
        <w:numPr>
          <w:ilvl w:val="0"/>
          <w:numId w:val="2"/>
        </w:numPr>
        <w:spacing w:line="240" w:lineRule="auto"/>
      </w:pPr>
      <w:r>
        <w:t>Help members use available evidence to promote critical action for the global network, its partners, and activities.</w:t>
      </w:r>
    </w:p>
    <w:p w:rsidR="00E374C3" w:rsidRPr="00A74B04" w:rsidRDefault="00E374C3" w:rsidP="00E374C3">
      <w:pPr>
        <w:pStyle w:val="Heading2"/>
      </w:pPr>
      <w:bookmarkStart w:id="6" w:name="_Toc482617294"/>
      <w:r w:rsidRPr="00E374C3">
        <w:t>GHHIN Approach</w:t>
      </w:r>
      <w:bookmarkEnd w:id="6"/>
    </w:p>
    <w:p w:rsidR="00E374C3" w:rsidRDefault="00E374C3" w:rsidP="00E374C3">
      <w:pPr>
        <w:ind w:left="426"/>
      </w:pPr>
      <w:r w:rsidRPr="00E374C3">
        <w:t>The GHHIN will bring together the work and progress of its members to create a more holistic picture of the needs, science, and strengths across the network, by implementing core activities such as:</w:t>
      </w:r>
    </w:p>
    <w:p w:rsidR="00BB1C79" w:rsidRPr="006317CE" w:rsidRDefault="00BB1C79" w:rsidP="00B4079A">
      <w:pPr>
        <w:pStyle w:val="ListParagraph"/>
        <w:numPr>
          <w:ilvl w:val="0"/>
          <w:numId w:val="6"/>
        </w:numPr>
        <w:spacing w:after="0" w:line="240" w:lineRule="auto"/>
      </w:pPr>
      <w:r>
        <w:t>To p</w:t>
      </w:r>
      <w:r w:rsidRPr="006317CE">
        <w:t xml:space="preserve">roduce an </w:t>
      </w:r>
      <w:r w:rsidR="00776A9B">
        <w:t>bi-</w:t>
      </w:r>
      <w:r w:rsidRPr="006317CE">
        <w:t>annual report t</w:t>
      </w:r>
      <w:r>
        <w:t>hat</w:t>
      </w:r>
      <w:r w:rsidRPr="006317CE">
        <w:t xml:space="preserve"> synthesize</w:t>
      </w:r>
      <w:r>
        <w:t>s</w:t>
      </w:r>
      <w:r w:rsidRPr="006317CE">
        <w:t xml:space="preserve"> evidence and needs to inform policy and science </w:t>
      </w:r>
    </w:p>
    <w:p w:rsidR="00776A9B" w:rsidRPr="006317CE" w:rsidRDefault="00776A9B" w:rsidP="00B4079A">
      <w:pPr>
        <w:pStyle w:val="ListParagraph"/>
        <w:numPr>
          <w:ilvl w:val="0"/>
          <w:numId w:val="6"/>
        </w:numPr>
        <w:spacing w:after="0" w:line="240" w:lineRule="auto"/>
      </w:pPr>
      <w:r>
        <w:t>To c</w:t>
      </w:r>
      <w:r w:rsidRPr="006317CE">
        <w:t xml:space="preserve">onvene an annual </w:t>
      </w:r>
      <w:r>
        <w:t xml:space="preserve">or bi-annual </w:t>
      </w:r>
      <w:r w:rsidRPr="006317CE">
        <w:t xml:space="preserve">global forum  </w:t>
      </w:r>
    </w:p>
    <w:p w:rsidR="00BB1C79" w:rsidRPr="006317CE" w:rsidRDefault="00BB1C79" w:rsidP="00B4079A">
      <w:pPr>
        <w:pStyle w:val="ListParagraph"/>
        <w:numPr>
          <w:ilvl w:val="0"/>
          <w:numId w:val="6"/>
        </w:numPr>
        <w:spacing w:after="0" w:line="240" w:lineRule="auto"/>
        <w:rPr>
          <w:rFonts w:ascii="Calibri" w:hAnsi="Calibri" w:cs="Tahoma"/>
        </w:rPr>
      </w:pPr>
      <w:r>
        <w:rPr>
          <w:rFonts w:ascii="Calibri" w:hAnsi="Calibri" w:cs="Tahoma"/>
        </w:rPr>
        <w:t>To c</w:t>
      </w:r>
      <w:r w:rsidRPr="006317CE">
        <w:rPr>
          <w:rFonts w:ascii="Calibri" w:hAnsi="Calibri" w:cs="Tahoma"/>
        </w:rPr>
        <w:t xml:space="preserve">ommunicate policy needs and recommendations to key decision-makers </w:t>
      </w:r>
    </w:p>
    <w:p w:rsidR="00BB1C79" w:rsidRPr="006317CE" w:rsidRDefault="00BB1C79" w:rsidP="00B4079A">
      <w:pPr>
        <w:pStyle w:val="ListParagraph"/>
        <w:numPr>
          <w:ilvl w:val="0"/>
          <w:numId w:val="6"/>
        </w:numPr>
        <w:spacing w:after="0" w:line="240" w:lineRule="auto"/>
      </w:pPr>
      <w:r w:rsidRPr="006317CE">
        <w:t xml:space="preserve">A website and </w:t>
      </w:r>
      <w:r>
        <w:t>o</w:t>
      </w:r>
      <w:r w:rsidRPr="006317CE">
        <w:t xml:space="preserve">nline </w:t>
      </w:r>
      <w:r>
        <w:t>p</w:t>
      </w:r>
      <w:r w:rsidRPr="006317CE">
        <w:t>latform for resource sharing and networking</w:t>
      </w:r>
    </w:p>
    <w:p w:rsidR="00BB1C79" w:rsidRDefault="00BB1C79" w:rsidP="00B4079A">
      <w:pPr>
        <w:pStyle w:val="ListParagraph"/>
        <w:numPr>
          <w:ilvl w:val="0"/>
          <w:numId w:val="6"/>
        </w:numPr>
        <w:spacing w:after="0" w:line="240" w:lineRule="auto"/>
      </w:pPr>
      <w:r>
        <w:t xml:space="preserve">To </w:t>
      </w:r>
      <w:r w:rsidRPr="006317CE">
        <w:t>support technica</w:t>
      </w:r>
      <w:r>
        <w:t>l activities of working groups which may form</w:t>
      </w:r>
    </w:p>
    <w:p w:rsidR="00E374C3" w:rsidRPr="00BB1C79" w:rsidRDefault="00BB1C79" w:rsidP="00B4079A">
      <w:pPr>
        <w:pStyle w:val="ListParagraph"/>
        <w:numPr>
          <w:ilvl w:val="0"/>
          <w:numId w:val="6"/>
        </w:numPr>
        <w:spacing w:line="240" w:lineRule="auto"/>
      </w:pPr>
      <w:r>
        <w:rPr>
          <w:rFonts w:ascii="Calibri" w:hAnsi="Calibri" w:cs="Tahoma"/>
        </w:rPr>
        <w:t>To s</w:t>
      </w:r>
      <w:r w:rsidRPr="006317CE">
        <w:rPr>
          <w:rFonts w:ascii="Calibri" w:hAnsi="Calibri" w:cs="Tahoma"/>
        </w:rPr>
        <w:t xml:space="preserve">upport gap filling activities </w:t>
      </w:r>
      <w:r>
        <w:rPr>
          <w:rFonts w:ascii="Calibri" w:hAnsi="Calibri" w:cs="Tahoma"/>
        </w:rPr>
        <w:t xml:space="preserve">that add value to members work, </w:t>
      </w:r>
      <w:r w:rsidRPr="006317CE">
        <w:rPr>
          <w:rFonts w:ascii="Calibri" w:hAnsi="Calibri" w:cs="Tahoma"/>
        </w:rPr>
        <w:t xml:space="preserve">such as a Learning </w:t>
      </w:r>
      <w:r>
        <w:rPr>
          <w:rFonts w:ascii="Calibri" w:hAnsi="Calibri" w:cs="Tahoma"/>
        </w:rPr>
        <w:t xml:space="preserve">and </w:t>
      </w:r>
      <w:r w:rsidRPr="006317CE">
        <w:rPr>
          <w:rFonts w:ascii="Calibri" w:hAnsi="Calibri" w:cs="Tahoma"/>
        </w:rPr>
        <w:t xml:space="preserve">Mentoring </w:t>
      </w:r>
      <w:r>
        <w:rPr>
          <w:rFonts w:ascii="Calibri" w:hAnsi="Calibri" w:cs="Tahoma"/>
        </w:rPr>
        <w:t xml:space="preserve">program, </w:t>
      </w:r>
      <w:r w:rsidRPr="006317CE">
        <w:rPr>
          <w:rFonts w:ascii="Calibri" w:hAnsi="Calibri" w:cs="Tahoma"/>
        </w:rPr>
        <w:t xml:space="preserve">a </w:t>
      </w:r>
      <w:r>
        <w:rPr>
          <w:rFonts w:ascii="Calibri" w:hAnsi="Calibri" w:cs="Tahoma"/>
        </w:rPr>
        <w:t xml:space="preserve">global </w:t>
      </w:r>
      <w:r w:rsidRPr="006317CE">
        <w:rPr>
          <w:rFonts w:ascii="Calibri" w:hAnsi="Calibri" w:cs="Tahoma"/>
        </w:rPr>
        <w:t xml:space="preserve">Heat Health Action </w:t>
      </w:r>
      <w:r>
        <w:rPr>
          <w:rFonts w:ascii="Calibri" w:hAnsi="Calibri" w:cs="Tahoma"/>
        </w:rPr>
        <w:t>d</w:t>
      </w:r>
      <w:r w:rsidRPr="006317CE">
        <w:rPr>
          <w:rFonts w:ascii="Calibri" w:hAnsi="Calibri" w:cs="Tahoma"/>
        </w:rPr>
        <w:t xml:space="preserve">atabase, </w:t>
      </w:r>
      <w:r>
        <w:rPr>
          <w:rFonts w:ascii="Calibri" w:hAnsi="Calibri" w:cs="Tahoma"/>
        </w:rPr>
        <w:t xml:space="preserve">and potentially a </w:t>
      </w:r>
      <w:r w:rsidRPr="006317CE">
        <w:rPr>
          <w:rFonts w:ascii="Calibri" w:hAnsi="Calibri" w:cs="Tahoma"/>
        </w:rPr>
        <w:t>glo</w:t>
      </w:r>
      <w:r>
        <w:rPr>
          <w:rFonts w:ascii="Calibri" w:hAnsi="Calibri" w:cs="Tahoma"/>
        </w:rPr>
        <w:t>bal Heat Alert and Support Desk.</w:t>
      </w:r>
    </w:p>
    <w:p w:rsidR="00BB1C79" w:rsidRDefault="00BB1C79" w:rsidP="00EC7A29">
      <w:pPr>
        <w:ind w:left="426"/>
      </w:pPr>
      <w:r>
        <w:t xml:space="preserve">Details on proposed </w:t>
      </w:r>
      <w:r w:rsidRPr="006317CE">
        <w:t xml:space="preserve">activities are </w:t>
      </w:r>
      <w:r>
        <w:t xml:space="preserve">derived from consultations in 2015-2016 and </w:t>
      </w:r>
      <w:r w:rsidRPr="006317CE">
        <w:t xml:space="preserve">available in </w:t>
      </w:r>
      <w:hyperlink w:anchor="_ANNEX_3:_" w:history="1">
        <w:r w:rsidRPr="001613FA">
          <w:rPr>
            <w:rStyle w:val="Hyperlink"/>
            <w:color w:val="C00000"/>
          </w:rPr>
          <w:t xml:space="preserve">Annex </w:t>
        </w:r>
        <w:r w:rsidR="00EC7A29" w:rsidRPr="001613FA">
          <w:rPr>
            <w:rStyle w:val="Hyperlink"/>
            <w:color w:val="C00000"/>
          </w:rPr>
          <w:t>3</w:t>
        </w:r>
      </w:hyperlink>
      <w:r w:rsidRPr="006317CE">
        <w:t>.</w:t>
      </w:r>
    </w:p>
    <w:p w:rsidR="00E374C3" w:rsidRPr="00BB1DA8" w:rsidRDefault="00BB1C79" w:rsidP="00B4079A">
      <w:pPr>
        <w:pStyle w:val="Heading2"/>
        <w:rPr>
          <w:b w:val="0"/>
          <w:bCs w:val="0"/>
          <w:color w:val="auto"/>
          <w:sz w:val="20"/>
          <w:szCs w:val="22"/>
        </w:rPr>
      </w:pPr>
      <w:bookmarkStart w:id="7" w:name="_Toc482617295"/>
      <w:r w:rsidRPr="00BB1C79">
        <w:t>Benefits to Members</w:t>
      </w:r>
      <w:r w:rsidR="00B4079A">
        <w:t xml:space="preserve"> </w:t>
      </w:r>
      <w:r w:rsidRPr="00BB1DA8">
        <w:rPr>
          <w:b w:val="0"/>
          <w:bCs w:val="0"/>
          <w:color w:val="auto"/>
          <w:sz w:val="20"/>
          <w:szCs w:val="22"/>
        </w:rPr>
        <w:t>The GHHIN will respond to identified needs and gaps by enabling:</w:t>
      </w:r>
      <w:bookmarkEnd w:id="7"/>
    </w:p>
    <w:p w:rsidR="00BB1C79" w:rsidRDefault="00BB1C79" w:rsidP="00B4079A">
      <w:pPr>
        <w:pStyle w:val="ListParagraph"/>
        <w:numPr>
          <w:ilvl w:val="0"/>
          <w:numId w:val="9"/>
        </w:numPr>
        <w:spacing w:line="240" w:lineRule="auto"/>
        <w:ind w:left="1134"/>
      </w:pPr>
      <w:r>
        <w:t>Access to opportunities for mentorship, expert guidance, and training</w:t>
      </w:r>
    </w:p>
    <w:p w:rsidR="00BB1C79" w:rsidRDefault="00BB1C79" w:rsidP="00B4079A">
      <w:pPr>
        <w:pStyle w:val="ListParagraph"/>
        <w:numPr>
          <w:ilvl w:val="0"/>
          <w:numId w:val="9"/>
        </w:numPr>
        <w:spacing w:line="240" w:lineRule="auto"/>
        <w:ind w:left="1134"/>
      </w:pPr>
      <w:r>
        <w:t>Enhanced quality and use of information for health promotion through collaboration and co-learning to jointly define the problem and develop solutions across a range of time horizons</w:t>
      </w:r>
    </w:p>
    <w:p w:rsidR="00BB1C79" w:rsidRDefault="00BB1C79" w:rsidP="00B4079A">
      <w:pPr>
        <w:pStyle w:val="ListParagraph"/>
        <w:numPr>
          <w:ilvl w:val="0"/>
          <w:numId w:val="9"/>
        </w:numPr>
        <w:spacing w:line="240" w:lineRule="auto"/>
        <w:ind w:left="1134"/>
      </w:pPr>
      <w:r>
        <w:t>Improved access to information, tools, and events</w:t>
      </w:r>
    </w:p>
    <w:p w:rsidR="00BB1C79" w:rsidRDefault="00BB1C79" w:rsidP="00B4079A">
      <w:pPr>
        <w:pStyle w:val="ListParagraph"/>
        <w:numPr>
          <w:ilvl w:val="0"/>
          <w:numId w:val="9"/>
        </w:numPr>
        <w:spacing w:line="240" w:lineRule="auto"/>
        <w:ind w:left="1134"/>
      </w:pPr>
      <w:r>
        <w:t>Access to ‘tried and true’ methods/interventions tied to robust evidence</w:t>
      </w:r>
    </w:p>
    <w:p w:rsidR="00BB1C79" w:rsidRDefault="00BB1C79" w:rsidP="00B4079A">
      <w:pPr>
        <w:pStyle w:val="ListParagraph"/>
        <w:numPr>
          <w:ilvl w:val="0"/>
          <w:numId w:val="9"/>
        </w:numPr>
        <w:spacing w:line="240" w:lineRule="auto"/>
        <w:ind w:left="1134"/>
      </w:pPr>
      <w:r>
        <w:t>Guidance on the translation of research to practice</w:t>
      </w:r>
    </w:p>
    <w:p w:rsidR="00BB1C79" w:rsidRDefault="00BB1C79" w:rsidP="00B4079A">
      <w:pPr>
        <w:pStyle w:val="ListParagraph"/>
        <w:numPr>
          <w:ilvl w:val="0"/>
          <w:numId w:val="9"/>
        </w:numPr>
        <w:spacing w:line="240" w:lineRule="auto"/>
        <w:ind w:left="1134"/>
      </w:pPr>
      <w:r>
        <w:t xml:space="preserve">Opportunities to inform policy and research agendas and speak to observed priorities for research, assessment, information products, and action. </w:t>
      </w:r>
    </w:p>
    <w:p w:rsidR="00BB1C79" w:rsidRDefault="00BB1C79" w:rsidP="00B4079A">
      <w:pPr>
        <w:pStyle w:val="ListParagraph"/>
        <w:numPr>
          <w:ilvl w:val="0"/>
          <w:numId w:val="9"/>
        </w:numPr>
        <w:spacing w:line="240" w:lineRule="auto"/>
        <w:ind w:left="1134"/>
      </w:pPr>
      <w:r>
        <w:t xml:space="preserve">Opportunities for members’ to share and engage others in their work </w:t>
      </w:r>
    </w:p>
    <w:p w:rsidR="00BB1C79" w:rsidRDefault="00BB1C79" w:rsidP="00BB1C79">
      <w:pPr>
        <w:pStyle w:val="ListParagraph"/>
        <w:numPr>
          <w:ilvl w:val="0"/>
          <w:numId w:val="9"/>
        </w:numPr>
        <w:ind w:left="1134"/>
      </w:pPr>
      <w:r>
        <w:t>Draw upon and connect to advocacy for action and the opportunity to shape the common voice of the community</w:t>
      </w:r>
    </w:p>
    <w:p w:rsidR="001B032D" w:rsidRDefault="00854985" w:rsidP="00BB1DA8">
      <w:pPr>
        <w:pStyle w:val="Heading1"/>
        <w:numPr>
          <w:ilvl w:val="0"/>
          <w:numId w:val="1"/>
        </w:numPr>
        <w:ind w:left="426"/>
      </w:pPr>
      <w:bookmarkStart w:id="8" w:name="_Toc482617296"/>
      <w:r w:rsidRPr="000A14DE">
        <w:rPr>
          <w:color w:val="auto"/>
        </w:rPr>
        <w:lastRenderedPageBreak/>
        <w:t xml:space="preserve">NETWORK </w:t>
      </w:r>
      <w:r w:rsidRPr="00854985">
        <w:t>DESCRIPTION</w:t>
      </w:r>
      <w:bookmarkEnd w:id="8"/>
    </w:p>
    <w:p w:rsidR="00854985" w:rsidRDefault="00854985" w:rsidP="00854985">
      <w:pPr>
        <w:pStyle w:val="Heading2"/>
      </w:pPr>
      <w:bookmarkStart w:id="9" w:name="_Toc482617297"/>
      <w:r>
        <w:t>Membership</w:t>
      </w:r>
      <w:bookmarkEnd w:id="9"/>
    </w:p>
    <w:p w:rsidR="0046389B" w:rsidRDefault="0046389B" w:rsidP="0046389B">
      <w:pPr>
        <w:spacing w:line="240" w:lineRule="auto"/>
        <w:ind w:left="426"/>
        <w:rPr>
          <w:i/>
          <w:iCs/>
        </w:rPr>
      </w:pPr>
      <w:r w:rsidRPr="0046389B">
        <w:rPr>
          <w:i/>
          <w:iCs/>
          <w:color w:val="C00000"/>
        </w:rPr>
        <w:t>Type of Members:</w:t>
      </w:r>
      <w:r>
        <w:rPr>
          <w:i/>
          <w:iCs/>
          <w:color w:val="C00000"/>
        </w:rPr>
        <w:t xml:space="preserve"> </w:t>
      </w:r>
      <w:r>
        <w:rPr>
          <w:i/>
          <w:iCs/>
        </w:rPr>
        <w:t xml:space="preserve">Professional members are expected to self-select their participation in the Network  to enhance inclusion of a broad range of professionals from around the world. </w:t>
      </w:r>
      <w:r>
        <w:t>It is expected professionals from g</w:t>
      </w:r>
      <w:r w:rsidRPr="00F25433">
        <w:t xml:space="preserve">overnment agencies, academic institutions, international organizations, professional associations, NGOs and private-sector boundary institutions, with expertise in public health, medicine, meteorology, </w:t>
      </w:r>
      <w:r>
        <w:t xml:space="preserve">climate resilience, </w:t>
      </w:r>
      <w:r w:rsidRPr="00F25433">
        <w:t>urban planning, communications, social work,</w:t>
      </w:r>
      <w:r>
        <w:t xml:space="preserve"> emergency management,</w:t>
      </w:r>
      <w:r w:rsidRPr="00F25433">
        <w:t xml:space="preserve"> and other relevant fields</w:t>
      </w:r>
      <w:r>
        <w:t xml:space="preserve"> will be interested to participate and join the GHHIN. Individual scientists, consultants, and decision makers</w:t>
      </w:r>
      <w:r w:rsidRPr="00F25433">
        <w:t xml:space="preserve"> </w:t>
      </w:r>
      <w:r>
        <w:t xml:space="preserve">with relevant expertise </w:t>
      </w:r>
      <w:r w:rsidRPr="00F25433">
        <w:t xml:space="preserve">are </w:t>
      </w:r>
      <w:r>
        <w:t>encouraged</w:t>
      </w:r>
      <w:r w:rsidRPr="00F25433">
        <w:t xml:space="preserve"> to participate and collaborate with the GHHIN.</w:t>
      </w:r>
    </w:p>
    <w:p w:rsidR="0046389B" w:rsidRDefault="0046389B" w:rsidP="00DE75D3">
      <w:pPr>
        <w:spacing w:line="240" w:lineRule="auto"/>
        <w:ind w:left="426"/>
        <w:rPr>
          <w:i/>
          <w:iCs/>
        </w:rPr>
      </w:pPr>
      <w:r w:rsidRPr="0046389B">
        <w:rPr>
          <w:i/>
          <w:iCs/>
          <w:color w:val="C00000"/>
        </w:rPr>
        <w:t>Compatible Motivation:</w:t>
      </w:r>
      <w:r w:rsidRPr="00F25433">
        <w:t xml:space="preserve"> </w:t>
      </w:r>
      <w:r>
        <w:t>It is expected that t</w:t>
      </w:r>
      <w:r w:rsidRPr="00F25433">
        <w:t xml:space="preserve">he mission and values of our </w:t>
      </w:r>
      <w:r>
        <w:t>members will</w:t>
      </w:r>
      <w:r w:rsidRPr="00F25433">
        <w:t xml:space="preserve"> be compatible with </w:t>
      </w:r>
      <w:r>
        <w:t xml:space="preserve">the </w:t>
      </w:r>
      <w:r w:rsidRPr="00F25433">
        <w:t>G</w:t>
      </w:r>
      <w:r>
        <w:t>HHI</w:t>
      </w:r>
      <w:r w:rsidRPr="00F25433">
        <w:t xml:space="preserve">N vision to protect public health and </w:t>
      </w:r>
      <w:r>
        <w:t xml:space="preserve">utilize the </w:t>
      </w:r>
      <w:r w:rsidRPr="00F25433">
        <w:t xml:space="preserve">principles of </w:t>
      </w:r>
      <w:r>
        <w:t xml:space="preserve">good public health </w:t>
      </w:r>
      <w:r w:rsidRPr="00F25433">
        <w:t>practice</w:t>
      </w:r>
      <w:r>
        <w:t xml:space="preserve">.  To facilitate shared learning, alignment and comparability, members are encouraged to the extent possible, align their own work with a common heat health framework. </w:t>
      </w:r>
    </w:p>
    <w:p w:rsidR="0046389B" w:rsidRPr="0046389B" w:rsidRDefault="0046389B" w:rsidP="0046389B">
      <w:pPr>
        <w:spacing w:line="240" w:lineRule="auto"/>
        <w:ind w:left="426"/>
        <w:rPr>
          <w:i/>
          <w:iCs/>
        </w:rPr>
      </w:pPr>
      <w:r w:rsidRPr="0046389B">
        <w:rPr>
          <w:i/>
          <w:iCs/>
          <w:color w:val="C00000"/>
        </w:rPr>
        <w:t>Scientific integrity and shared principles:</w:t>
      </w:r>
      <w:r>
        <w:rPr>
          <w:i/>
          <w:iCs/>
        </w:rPr>
        <w:t xml:space="preserve"> </w:t>
      </w:r>
      <w:r>
        <w:t>Members</w:t>
      </w:r>
      <w:r w:rsidRPr="00143195">
        <w:t xml:space="preserve"> </w:t>
      </w:r>
      <w:r>
        <w:t>will be encouraged to</w:t>
      </w:r>
      <w:r w:rsidRPr="00143195">
        <w:t xml:space="preserve"> </w:t>
      </w:r>
      <w:r>
        <w:t>uphold scientific integrity in their work and respect</w:t>
      </w:r>
      <w:r w:rsidRPr="00143195">
        <w:t xml:space="preserve"> the shared principles listed </w:t>
      </w:r>
      <w:r>
        <w:t>in Annex 3.</w:t>
      </w:r>
    </w:p>
    <w:p w:rsidR="00854985" w:rsidRDefault="0046389B" w:rsidP="0046389B">
      <w:pPr>
        <w:pStyle w:val="Heading2"/>
      </w:pPr>
      <w:bookmarkStart w:id="10" w:name="_Toc482617298"/>
      <w:r>
        <w:t>Membership Process</w:t>
      </w:r>
      <w:bookmarkEnd w:id="10"/>
    </w:p>
    <w:p w:rsidR="0046389B" w:rsidRDefault="0046389B" w:rsidP="00DE75D3">
      <w:pPr>
        <w:ind w:left="426"/>
      </w:pPr>
      <w:r>
        <w:t xml:space="preserve">Parties interested in joining GHHIN </w:t>
      </w:r>
      <w:r w:rsidRPr="00515DD4">
        <w:t xml:space="preserve">will be asked </w:t>
      </w:r>
      <w:r w:rsidR="00DE75D3">
        <w:t xml:space="preserve">to register by </w:t>
      </w:r>
      <w:r w:rsidR="00DE75D3" w:rsidRPr="00515DD4">
        <w:t>submit</w:t>
      </w:r>
      <w:r w:rsidR="00DE75D3">
        <w:t>ting</w:t>
      </w:r>
      <w:r w:rsidRPr="00515DD4">
        <w:t xml:space="preserve"> a</w:t>
      </w:r>
      <w:r>
        <w:t xml:space="preserve"> simple</w:t>
      </w:r>
      <w:r w:rsidRPr="00515DD4">
        <w:t xml:space="preserve"> online form describin</w:t>
      </w:r>
      <w:r w:rsidR="00DE75D3">
        <w:t xml:space="preserve">g their </w:t>
      </w:r>
      <w:r w:rsidRPr="00515DD4">
        <w:t>interests</w:t>
      </w:r>
      <w:r>
        <w:t xml:space="preserve"> to join the network</w:t>
      </w:r>
      <w:r w:rsidR="00DE75D3">
        <w:t>, principle areas of contribution, etc. which will serve as the members public GHHIN profile</w:t>
      </w:r>
      <w:r>
        <w:t>. The Steering</w:t>
      </w:r>
      <w:r w:rsidRPr="00515DD4">
        <w:t xml:space="preserve"> </w:t>
      </w:r>
      <w:r>
        <w:t>C</w:t>
      </w:r>
      <w:r w:rsidRPr="00515DD4">
        <w:t>ommittee</w:t>
      </w:r>
      <w:r w:rsidR="00DE75D3">
        <w:t xml:space="preserve"> will</w:t>
      </w:r>
      <w:r w:rsidRPr="00515DD4">
        <w:t xml:space="preserve"> </w:t>
      </w:r>
      <w:r w:rsidR="00DE75D3">
        <w:t>periodically review membership status, to see that</w:t>
      </w:r>
      <w:r>
        <w:t xml:space="preserve"> </w:t>
      </w:r>
      <w:r w:rsidR="00DE75D3">
        <w:t xml:space="preserve">current and </w:t>
      </w:r>
      <w:r>
        <w:t>prospective members</w:t>
      </w:r>
      <w:r w:rsidRPr="00515DD4">
        <w:t xml:space="preserve"> meet </w:t>
      </w:r>
      <w:r w:rsidR="00DE75D3">
        <w:t xml:space="preserve">expected </w:t>
      </w:r>
      <w:r w:rsidRPr="00515DD4">
        <w:t>standards for participation</w:t>
      </w:r>
      <w:r>
        <w:t xml:space="preserve">. </w:t>
      </w:r>
    </w:p>
    <w:p w:rsidR="006E5B8A" w:rsidRDefault="001B032D" w:rsidP="001E68D6">
      <w:pPr>
        <w:pStyle w:val="Heading1"/>
        <w:numPr>
          <w:ilvl w:val="0"/>
          <w:numId w:val="1"/>
        </w:numPr>
        <w:ind w:left="426"/>
      </w:pPr>
      <w:bookmarkStart w:id="11" w:name="_Toc482617299"/>
      <w:r w:rsidRPr="000A14DE">
        <w:rPr>
          <w:color w:val="auto"/>
        </w:rPr>
        <w:t xml:space="preserve">INSTITUTIONAL </w:t>
      </w:r>
      <w:r>
        <w:t>ARRANGEMENTS</w:t>
      </w:r>
      <w:bookmarkEnd w:id="11"/>
    </w:p>
    <w:p w:rsidR="001B032D" w:rsidRPr="00A74B04" w:rsidRDefault="0046389B" w:rsidP="001B032D">
      <w:pPr>
        <w:pStyle w:val="Heading2"/>
      </w:pPr>
      <w:bookmarkStart w:id="12" w:name="_Toc482617300"/>
      <w:r w:rsidRPr="0046389B">
        <w:t>Network Structure</w:t>
      </w:r>
      <w:bookmarkEnd w:id="12"/>
    </w:p>
    <w:p w:rsidR="0046389B" w:rsidRDefault="0046389B" w:rsidP="0046389B">
      <w:pPr>
        <w:ind w:left="426"/>
      </w:pPr>
      <w:r>
        <w:t>The nature of GHHIN is primarily global in scale, but due to intensive ongoing local and regional level activities, regional nodes are envisioned to possibly be the most effective way to create communities of practice and exchange.  Preliminary Regional nodes are expected to include South Asia, Europe, and North America.  Future nodes may autonomously emerge in other regions such as Latin America, Middle East, and the Asia Pacific depending on demand.  Each regional node will respond to regional scale needs, and seek to have a</w:t>
      </w:r>
      <w:r w:rsidR="00DE75D3">
        <w:t>n</w:t>
      </w:r>
      <w:r>
        <w:t xml:space="preserve"> institutional partner lead(s) who takes on responsibilities such as coordination, communication, or specific activities such as leading assessments or resource mobilization in the region. This leadership is expected to be voluntary, autonomous from any global coordination mechanism, and may be on a rotational basis depending on decisions made by the members of the regional node. </w:t>
      </w:r>
    </w:p>
    <w:p w:rsidR="001B032D" w:rsidRDefault="0046389B" w:rsidP="0046389B">
      <w:pPr>
        <w:ind w:left="426"/>
      </w:pPr>
      <w:r>
        <w:t>The GHHIN Coordination team will support communication between the regional nodes, as is needed. GHHIN will encourage its members to foster bilateral or multilateral relationships to work together on common activities across regions that share common attributes such as climate, geography, or shared challenges/vulnerabilities. A goal of GHHIN is to identify such commonalities and to foster sharing and replication of sound evidenced based approaches or products.</w:t>
      </w:r>
    </w:p>
    <w:p w:rsidR="00B4079A" w:rsidRDefault="00B4079A" w:rsidP="0046389B">
      <w:pPr>
        <w:pStyle w:val="Heading2"/>
      </w:pPr>
    </w:p>
    <w:p w:rsidR="00B4079A" w:rsidRDefault="00B4079A" w:rsidP="0046389B">
      <w:pPr>
        <w:pStyle w:val="Heading2"/>
      </w:pPr>
    </w:p>
    <w:p w:rsidR="0046389B" w:rsidRDefault="0046389B" w:rsidP="0046389B">
      <w:pPr>
        <w:pStyle w:val="Heading2"/>
      </w:pPr>
      <w:bookmarkStart w:id="13" w:name="_Toc482617301"/>
      <w:r>
        <w:lastRenderedPageBreak/>
        <w:t>Stewardship and Leadership</w:t>
      </w:r>
      <w:bookmarkEnd w:id="13"/>
    </w:p>
    <w:p w:rsidR="001B032D" w:rsidRDefault="0046389B" w:rsidP="00DE75D3">
      <w:pPr>
        <w:ind w:left="426"/>
      </w:pPr>
      <w:r w:rsidRPr="009200B3">
        <w:t xml:space="preserve">It is intended there will be </w:t>
      </w:r>
      <w:r>
        <w:t>“</w:t>
      </w:r>
      <w:r w:rsidRPr="009200B3">
        <w:t>light touch</w:t>
      </w:r>
      <w:r>
        <w:t>”</w:t>
      </w:r>
      <w:r w:rsidRPr="009200B3">
        <w:t xml:space="preserve"> governance </w:t>
      </w:r>
      <w:r>
        <w:t xml:space="preserve">structure. </w:t>
      </w:r>
      <w:r w:rsidRPr="0031357B">
        <w:t xml:space="preserve">An ad-hoc steering committee </w:t>
      </w:r>
      <w:r>
        <w:t xml:space="preserve">of experts </w:t>
      </w:r>
      <w:r w:rsidRPr="0031357B">
        <w:t>has guided and developed the establishment phases of the network</w:t>
      </w:r>
      <w:r w:rsidR="00DE75D3">
        <w:t>, and have served</w:t>
      </w:r>
      <w:r w:rsidR="00DE75D3" w:rsidRPr="00DE75D3">
        <w:t xml:space="preserve"> </w:t>
      </w:r>
      <w:r w:rsidR="00DE75D3">
        <w:t>to identify and nominate potential members of the Steering Committee.</w:t>
      </w:r>
      <w:r w:rsidRPr="0031357B">
        <w:t xml:space="preserve"> Additional formalization of advisory bodies </w:t>
      </w:r>
      <w:r>
        <w:t xml:space="preserve">to provide leadership, </w:t>
      </w:r>
      <w:r w:rsidRPr="0031357B">
        <w:t xml:space="preserve">such as a </w:t>
      </w:r>
      <w:r>
        <w:t>S</w:t>
      </w:r>
      <w:r w:rsidRPr="0031357B">
        <w:t xml:space="preserve">teering </w:t>
      </w:r>
      <w:r>
        <w:t>C</w:t>
      </w:r>
      <w:r w:rsidRPr="0031357B">
        <w:t>ommittee will be further discussed</w:t>
      </w:r>
      <w:r w:rsidR="00DE75D3">
        <w:t xml:space="preserve"> at the first GHHIN meeting. </w:t>
      </w:r>
    </w:p>
    <w:p w:rsidR="0046389B" w:rsidRDefault="0046389B" w:rsidP="0046389B">
      <w:pPr>
        <w:pStyle w:val="Heading2"/>
        <w:spacing w:line="240" w:lineRule="auto"/>
      </w:pPr>
      <w:bookmarkStart w:id="14" w:name="_Toc472870695"/>
      <w:bookmarkStart w:id="15" w:name="_Toc482617302"/>
      <w:r>
        <w:t>Coordination Functions</w:t>
      </w:r>
      <w:bookmarkEnd w:id="14"/>
      <w:bookmarkEnd w:id="15"/>
    </w:p>
    <w:p w:rsidR="0046389B" w:rsidRDefault="0046389B" w:rsidP="0046389B">
      <w:pPr>
        <w:spacing w:line="240" w:lineRule="auto"/>
        <w:ind w:left="426"/>
      </w:pPr>
      <w:r>
        <w:t>T</w:t>
      </w:r>
      <w:r w:rsidRPr="0085074B">
        <w:t>he WMO/WHO joint office for Climate and Health and NOAA Climate Program Office</w:t>
      </w:r>
      <w:r>
        <w:t xml:space="preserve"> volunteered initial coordination support until other arrangements can be identified or formalized. Voluntary leads from members will be welcomed to develop activities identified as GHHIN priorities. Funds are sought to support a full-time GHHIN coordination function, to be hosted within founding partner institutions to organize meetings, support communications and other activities undertaken on behalf of the network . </w:t>
      </w:r>
    </w:p>
    <w:p w:rsidR="0046389B" w:rsidRPr="000150C9" w:rsidRDefault="0046389B" w:rsidP="0046389B">
      <w:pPr>
        <w:pStyle w:val="Heading2"/>
        <w:spacing w:line="240" w:lineRule="auto"/>
      </w:pPr>
      <w:bookmarkStart w:id="16" w:name="_Toc472870696"/>
      <w:bookmarkStart w:id="17" w:name="_Toc482617303"/>
      <w:r w:rsidRPr="000150C9">
        <w:t>Funding Modalities</w:t>
      </w:r>
      <w:bookmarkEnd w:id="16"/>
      <w:bookmarkEnd w:id="17"/>
      <w:r w:rsidRPr="000150C9">
        <w:t xml:space="preserve"> </w:t>
      </w:r>
    </w:p>
    <w:p w:rsidR="00DE75D3" w:rsidRDefault="0046389B" w:rsidP="001613FA">
      <w:pPr>
        <w:ind w:left="426"/>
      </w:pPr>
      <w:r>
        <w:t xml:space="preserve">The GHHIN will not be a funding or grant making mechanism. </w:t>
      </w:r>
    </w:p>
    <w:p w:rsidR="0046389B" w:rsidRDefault="0046389B" w:rsidP="001613FA">
      <w:pPr>
        <w:ind w:left="426"/>
      </w:pPr>
      <w:r>
        <w:t>Members</w:t>
      </w:r>
      <w:r w:rsidRPr="00F25433">
        <w:t xml:space="preserve"> </w:t>
      </w:r>
      <w:r>
        <w:t>should be responsible for raising and managing funds for activities that contribute to the GGHIN. The GHHIN Coordination team will seek funding for core functions of the network, such as staff for coordination, common publications and communications, and organization of annual and periodic meetings. Funds for these purposes will be sought and managed by the institution designated as responsible for these activities. In the event common funds become available to support activities or member participation in meetings, a transp</w:t>
      </w:r>
      <w:r w:rsidR="001613FA">
        <w:t xml:space="preserve">arent process will be employed </w:t>
      </w:r>
      <w:r>
        <w:t>in accordance with the criteria of the donor.</w:t>
      </w:r>
    </w:p>
    <w:p w:rsidR="0046389B" w:rsidRDefault="0046389B" w:rsidP="0046389B">
      <w:pPr>
        <w:pStyle w:val="Heading1"/>
        <w:rPr>
          <w:color w:val="FF0000"/>
        </w:rPr>
      </w:pPr>
    </w:p>
    <w:p w:rsidR="00DE75D3" w:rsidRDefault="00DE75D3">
      <w:pPr>
        <w:rPr>
          <w:color w:val="FF0000"/>
          <w:sz w:val="36"/>
          <w:szCs w:val="40"/>
        </w:rPr>
      </w:pPr>
      <w:r>
        <w:rPr>
          <w:color w:val="FF0000"/>
        </w:rPr>
        <w:br w:type="page"/>
      </w:r>
    </w:p>
    <w:p w:rsidR="0046389B" w:rsidRDefault="0046389B" w:rsidP="0046389B">
      <w:pPr>
        <w:pStyle w:val="Heading1"/>
        <w:rPr>
          <w:color w:val="FF0000"/>
        </w:rPr>
      </w:pPr>
    </w:p>
    <w:p w:rsidR="001B032D" w:rsidRDefault="001B032D" w:rsidP="0046389B">
      <w:pPr>
        <w:pStyle w:val="Heading1"/>
      </w:pPr>
      <w:bookmarkStart w:id="18" w:name="_Toc482617304"/>
      <w:r w:rsidRPr="000A14DE">
        <w:rPr>
          <w:color w:val="C00000"/>
        </w:rPr>
        <w:t xml:space="preserve">ANNEX </w:t>
      </w:r>
      <w:r w:rsidR="0046389B" w:rsidRPr="000A14DE">
        <w:rPr>
          <w:color w:val="C00000"/>
        </w:rPr>
        <w:t>1</w:t>
      </w:r>
      <w:bookmarkEnd w:id="18"/>
    </w:p>
    <w:p w:rsidR="0046389B" w:rsidRDefault="0046389B" w:rsidP="0046389B">
      <w:pPr>
        <w:spacing w:line="240" w:lineRule="auto"/>
      </w:pPr>
      <w:r w:rsidRPr="00F25433">
        <w:t>Since 2015, five milestone events have helped to shape the agenda of the GHHIN.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534"/>
        <w:gridCol w:w="8709"/>
      </w:tblGrid>
      <w:tr w:rsidR="001613FA" w:rsidTr="001613FA">
        <w:tc>
          <w:tcPr>
            <w:tcW w:w="534" w:type="dxa"/>
          </w:tcPr>
          <w:p w:rsidR="001613FA" w:rsidRDefault="001613FA" w:rsidP="001613FA">
            <w:pPr>
              <w:spacing w:before="40"/>
              <w:jc w:val="center"/>
            </w:pPr>
            <w:r>
              <w:rPr>
                <w:noProof/>
                <w:color w:val="C00000"/>
                <w:lang w:val="en-US"/>
              </w:rPr>
              <mc:AlternateContent>
                <mc:Choice Requires="wps">
                  <w:drawing>
                    <wp:anchor distT="0" distB="0" distL="114300" distR="114300" simplePos="0" relativeHeight="251674624" behindDoc="0" locked="0" layoutInCell="1" allowOverlap="1" wp14:anchorId="5AD65863" wp14:editId="6C09AD45">
                      <wp:simplePos x="0" y="0"/>
                      <wp:positionH relativeFrom="column">
                        <wp:posOffset>93014</wp:posOffset>
                      </wp:positionH>
                      <wp:positionV relativeFrom="paragraph">
                        <wp:posOffset>83185</wp:posOffset>
                      </wp:positionV>
                      <wp:extent cx="0" cy="4467225"/>
                      <wp:effectExtent l="0" t="0" r="19050" b="9525"/>
                      <wp:wrapNone/>
                      <wp:docPr id="25" name="Straight Connector 25"/>
                      <wp:cNvGraphicFramePr/>
                      <a:graphic xmlns:a="http://schemas.openxmlformats.org/drawingml/2006/main">
                        <a:graphicData uri="http://schemas.microsoft.com/office/word/2010/wordprocessingShape">
                          <wps:wsp>
                            <wps:cNvCnPr/>
                            <wps:spPr>
                              <a:xfrm>
                                <a:off x="0" y="0"/>
                                <a:ext cx="0" cy="4467225"/>
                              </a:xfrm>
                              <a:prstGeom prst="line">
                                <a:avLst/>
                              </a:prstGeom>
                              <a:ln>
                                <a:solidFill>
                                  <a:srgbClr val="C0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3pt,6.55pt" to="7.3pt,3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" strokecolor="#c00000">
                      <v:stroke dashstyle="1 1"/>
                    </v:line>
                  </w:pict>
                </mc:Fallback>
              </mc:AlternateContent>
            </w:r>
            <w:r w:rsidRPr="001613FA">
              <w:rPr>
                <w:color w:val="C00000"/>
              </w:rPr>
              <w:sym w:font="Wingdings" w:char="F06C"/>
            </w:r>
          </w:p>
        </w:tc>
        <w:tc>
          <w:tcPr>
            <w:tcW w:w="8709" w:type="dxa"/>
          </w:tcPr>
          <w:p w:rsidR="001613FA" w:rsidRPr="001613FA" w:rsidRDefault="001613FA" w:rsidP="001613FA">
            <w:pPr>
              <w:rPr>
                <w:color w:val="000000" w:themeColor="text1"/>
              </w:rPr>
            </w:pPr>
            <w:r w:rsidRPr="00F25433">
              <w:t xml:space="preserve">First, on July 28 of 2015, the US National Oceanic and Atmospheric Administration (NOAA), German </w:t>
            </w:r>
            <w:proofErr w:type="spellStart"/>
            <w:r w:rsidRPr="00F25433">
              <w:t>Deutscher</w:t>
            </w:r>
            <w:proofErr w:type="spellEnd"/>
            <w:r w:rsidRPr="00F25433">
              <w:t xml:space="preserve"> </w:t>
            </w:r>
            <w:proofErr w:type="spellStart"/>
            <w:r w:rsidRPr="00F25433">
              <w:t>Wetterdienst</w:t>
            </w:r>
            <w:proofErr w:type="spellEnd"/>
            <w:r w:rsidRPr="00F25433">
              <w:t xml:space="preserve"> (DWD), the US </w:t>
            </w:r>
            <w:proofErr w:type="spellStart"/>
            <w:r w:rsidRPr="00F25433">
              <w:t>Centers</w:t>
            </w:r>
            <w:proofErr w:type="spellEnd"/>
            <w:r w:rsidRPr="00F25433">
              <w:t xml:space="preserve"> for Disease Control and Prevention (CDC), the World Meteorological Organization (WMO) and the Global Framework For Climate Services (GFCS) and many other research and operational health partners from India, the UK, Australia, Canada, and Sweden convened to discuss current practices to address the growing global problem of extreme heat events. The workshop produced an action plan wherein parties agreed to work together on an integrated approach to extreme heat – and health building partnerships, sharing information, and establishing a common point to access information (such as a web portal). The parties agreed to reconvene within 2 years to discuss progress and the way forward in an international context, as well as national developments toward the international goal.</w:t>
            </w:r>
            <w:r w:rsidRPr="00F25433">
              <w:rPr>
                <w:color w:val="000000" w:themeColor="text1"/>
              </w:rPr>
              <w:t xml:space="preserve"> </w:t>
            </w:r>
          </w:p>
        </w:tc>
      </w:tr>
      <w:tr w:rsidR="001613FA" w:rsidTr="001613FA">
        <w:tc>
          <w:tcPr>
            <w:tcW w:w="534" w:type="dxa"/>
          </w:tcPr>
          <w:p w:rsidR="001613FA" w:rsidRDefault="001613FA" w:rsidP="001613FA">
            <w:pPr>
              <w:spacing w:before="40"/>
              <w:jc w:val="center"/>
            </w:pPr>
            <w:r w:rsidRPr="001613FA">
              <w:rPr>
                <w:color w:val="C00000"/>
              </w:rPr>
              <w:sym w:font="Wingdings" w:char="F06C"/>
            </w:r>
          </w:p>
        </w:tc>
        <w:tc>
          <w:tcPr>
            <w:tcW w:w="8709" w:type="dxa"/>
          </w:tcPr>
          <w:p w:rsidR="001613FA" w:rsidRDefault="001613FA" w:rsidP="0046389B">
            <w:r w:rsidRPr="00F25433">
              <w:t>Second, in executing the action plan, in the United States NOAA and CDC launched the National Integrated Heat Health Information System (NIHHIS) framework</w:t>
            </w:r>
            <w:r w:rsidRPr="00F25433">
              <w:rPr>
                <w:rStyle w:val="FootnoteReference"/>
              </w:rPr>
              <w:footnoteReference w:id="3"/>
            </w:r>
            <w:r w:rsidRPr="00F25433">
              <w:t>. The NIHHIS framework consists of a set of key questions that must be resolved in order to provide specific, impactful, and adaptive climate and health information to a diverse set of decision-makers on time scales from short-term early warning to long-term climate resilience. These questions include consideration of institutional capacity and partnerships, heat-health parameters and monitoring, data and forecast product needs, and engage</w:t>
            </w:r>
            <w:r>
              <w:t>ment &amp; communication strategies</w:t>
            </w:r>
            <w:r w:rsidRPr="00F25433">
              <w:rPr>
                <w:color w:val="000000" w:themeColor="text1"/>
              </w:rPr>
              <w:t>.</w:t>
            </w:r>
          </w:p>
        </w:tc>
      </w:tr>
      <w:tr w:rsidR="001613FA" w:rsidTr="001613FA">
        <w:tc>
          <w:tcPr>
            <w:tcW w:w="534" w:type="dxa"/>
          </w:tcPr>
          <w:p w:rsidR="001613FA" w:rsidRDefault="001613FA" w:rsidP="001613FA">
            <w:pPr>
              <w:spacing w:before="40"/>
              <w:jc w:val="center"/>
            </w:pPr>
            <w:r w:rsidRPr="001613FA">
              <w:rPr>
                <w:color w:val="C00000"/>
              </w:rPr>
              <w:sym w:font="Wingdings" w:char="F06C"/>
            </w:r>
          </w:p>
        </w:tc>
        <w:tc>
          <w:tcPr>
            <w:tcW w:w="8709" w:type="dxa"/>
          </w:tcPr>
          <w:p w:rsidR="001613FA" w:rsidRDefault="001613FA" w:rsidP="0046389B">
            <w:r w:rsidRPr="00F25433">
              <w:t>Third, a series of US domestic pilots were launched to test the framework, to understand the regional commonalities and differences in the experience of and vulnerability to extreme heat across the US, as well as to develop tailored local-to-regional climate information for these areas.</w:t>
            </w:r>
          </w:p>
        </w:tc>
      </w:tr>
      <w:tr w:rsidR="001613FA" w:rsidTr="001613FA">
        <w:tc>
          <w:tcPr>
            <w:tcW w:w="534" w:type="dxa"/>
          </w:tcPr>
          <w:p w:rsidR="001613FA" w:rsidRDefault="001613FA" w:rsidP="001613FA">
            <w:pPr>
              <w:spacing w:before="40"/>
              <w:jc w:val="center"/>
            </w:pPr>
            <w:r w:rsidRPr="001613FA">
              <w:rPr>
                <w:color w:val="C00000"/>
              </w:rPr>
              <w:sym w:font="Wingdings" w:char="F06C"/>
            </w:r>
          </w:p>
        </w:tc>
        <w:tc>
          <w:tcPr>
            <w:tcW w:w="8709" w:type="dxa"/>
          </w:tcPr>
          <w:p w:rsidR="001613FA" w:rsidRPr="001613FA" w:rsidRDefault="001613FA" w:rsidP="001613FA">
            <w:pPr>
              <w:rPr>
                <w:color w:val="000000" w:themeColor="text1"/>
              </w:rPr>
            </w:pPr>
            <w:r w:rsidRPr="00F25433">
              <w:rPr>
                <w:color w:val="000000" w:themeColor="text1"/>
              </w:rPr>
              <w:t>Fourth, in response to the high impacts of extreme heat in 2015 and 2016 in South Asia, WMO, through its joint office with the World Health Organization, convened a Climate Service Forum for Health focused on heat health in Colombo, Sri Lanka April 27-28 2016.  The regional meeting brought together over 25 experts in public health, climate and meteorology to identify national needs in high risk countries and discuss a regional agenda multi-sectoral collaboration. This meeting produced an action plan to create a South Asia regional node of the GHHIN</w:t>
            </w:r>
            <w:r>
              <w:rPr>
                <w:color w:val="000000" w:themeColor="text1"/>
              </w:rPr>
              <w:t xml:space="preserve">. </w:t>
            </w:r>
            <w:hyperlink r:id="rId16" w:history="1">
              <w:r w:rsidRPr="00AF3FE6">
                <w:rPr>
                  <w:rStyle w:val="Hyperlink"/>
                  <w:color w:val="C00000"/>
                </w:rPr>
                <w:t>http://www.wmo.int/pages/prog/wcp/wcsp/rcofs/sascof/health/csf-health.php</w:t>
              </w:r>
            </w:hyperlink>
            <w:r w:rsidRPr="00AF3FE6">
              <w:rPr>
                <w:color w:val="C00000"/>
              </w:rPr>
              <w:t xml:space="preserve"> </w:t>
            </w:r>
          </w:p>
        </w:tc>
      </w:tr>
      <w:tr w:rsidR="001613FA" w:rsidTr="001613FA">
        <w:tc>
          <w:tcPr>
            <w:tcW w:w="534" w:type="dxa"/>
          </w:tcPr>
          <w:p w:rsidR="001613FA" w:rsidRDefault="001613FA" w:rsidP="001613FA">
            <w:pPr>
              <w:spacing w:before="40"/>
              <w:jc w:val="center"/>
            </w:pPr>
            <w:r w:rsidRPr="001613FA">
              <w:rPr>
                <w:color w:val="C00000"/>
              </w:rPr>
              <w:sym w:font="Wingdings" w:char="F06C"/>
            </w:r>
          </w:p>
        </w:tc>
        <w:tc>
          <w:tcPr>
            <w:tcW w:w="8709" w:type="dxa"/>
          </w:tcPr>
          <w:p w:rsidR="001613FA" w:rsidRDefault="001613FA" w:rsidP="001613FA">
            <w:r w:rsidRPr="00F25433">
              <w:t xml:space="preserve">Fifth, as a follow up to the key meetings in 2015-2016, key actors involved in this process met on the </w:t>
            </w:r>
            <w:proofErr w:type="spellStart"/>
            <w:r w:rsidRPr="00F25433">
              <w:t>sidelines</w:t>
            </w:r>
            <w:proofErr w:type="spellEnd"/>
            <w:r w:rsidRPr="00F25433">
              <w:t xml:space="preserve"> of the International Climate and Health Colloquium  June 9</w:t>
            </w:r>
            <w:r w:rsidRPr="00F25433">
              <w:rPr>
                <w:vertAlign w:val="superscript"/>
              </w:rPr>
              <w:t>th</w:t>
            </w:r>
            <w:r w:rsidRPr="00F25433">
              <w:t>, in New York. A decision was made that there is a clear and pressing need to move forward to create an international structure to accomplish the goals of the Chicago workshop, and particularly help to accelerate action in high risk regions such as South Asia.</w:t>
            </w:r>
          </w:p>
          <w:p w:rsidR="005473CA" w:rsidRDefault="005473CA" w:rsidP="001613FA"/>
          <w:p w:rsidR="005473CA" w:rsidRDefault="005473CA" w:rsidP="001613FA">
            <w:r>
              <w:t xml:space="preserve">During the course of 2016 the present concept note was elaborated, an ad-hoc committee formed, bi-lateral and group discussions have shaped this concept, and the GHHIN was publically presented at the American Meteorological Society in January 2017.  </w:t>
            </w:r>
          </w:p>
        </w:tc>
      </w:tr>
    </w:tbl>
    <w:p w:rsidR="001613FA" w:rsidRPr="00F25433" w:rsidRDefault="001613FA" w:rsidP="0046389B">
      <w:pPr>
        <w:spacing w:line="240" w:lineRule="auto"/>
      </w:pPr>
    </w:p>
    <w:p w:rsidR="0046389B" w:rsidRPr="00F25433" w:rsidRDefault="0046389B" w:rsidP="0046389B">
      <w:pPr>
        <w:spacing w:line="240" w:lineRule="auto"/>
      </w:pPr>
    </w:p>
    <w:p w:rsidR="000A14DE" w:rsidRDefault="000A14DE" w:rsidP="0046389B"/>
    <w:p w:rsidR="000A14DE" w:rsidRDefault="000A14DE" w:rsidP="00EC7A29">
      <w:pPr>
        <w:pStyle w:val="Heading1"/>
      </w:pPr>
      <w:bookmarkStart w:id="19" w:name="_Toc482617305"/>
      <w:r w:rsidRPr="000A14DE">
        <w:rPr>
          <w:color w:val="C00000"/>
        </w:rPr>
        <w:lastRenderedPageBreak/>
        <w:t xml:space="preserve">ANNEX </w:t>
      </w:r>
      <w:r w:rsidR="00EC7A29">
        <w:rPr>
          <w:color w:val="C00000"/>
        </w:rPr>
        <w:t>2</w:t>
      </w:r>
      <w:r w:rsidRPr="000A14DE">
        <w:rPr>
          <w:color w:val="C00000"/>
        </w:rPr>
        <w:t>:</w:t>
      </w:r>
      <w:r>
        <w:t xml:space="preserve"> Principles of Partnership</w:t>
      </w:r>
      <w:bookmarkEnd w:id="19"/>
    </w:p>
    <w:p w:rsidR="000A14DE" w:rsidRPr="000150C9" w:rsidRDefault="000A14DE" w:rsidP="000A14DE">
      <w:pPr>
        <w:spacing w:line="240" w:lineRule="auto"/>
        <w:rPr>
          <w:rFonts w:cs="Helvetica"/>
          <w:color w:val="333333"/>
        </w:rPr>
      </w:pPr>
      <w:r w:rsidRPr="000150C9">
        <w:rPr>
          <w:rFonts w:cs="Helvetica"/>
          <w:color w:val="333333"/>
        </w:rPr>
        <w:t xml:space="preserve">As part of GHHINs commitment to quality science and services, we have developed Principles of Partnership to motivate </w:t>
      </w:r>
      <w:r>
        <w:rPr>
          <w:rFonts w:cs="Helvetica"/>
          <w:color w:val="333333"/>
        </w:rPr>
        <w:t>members</w:t>
      </w:r>
      <w:r w:rsidRPr="000150C9">
        <w:rPr>
          <w:rFonts w:cs="Helvetica"/>
          <w:color w:val="333333"/>
        </w:rPr>
        <w:t xml:space="preserve"> to improve the quality and effectiveness of what they do.</w:t>
      </w:r>
    </w:p>
    <w:p w:rsidR="000A14DE" w:rsidRPr="000A14DE" w:rsidRDefault="000A14DE" w:rsidP="000A14DE">
      <w:pPr>
        <w:pStyle w:val="ListParagraph"/>
        <w:numPr>
          <w:ilvl w:val="0"/>
          <w:numId w:val="11"/>
        </w:numPr>
        <w:spacing w:after="0" w:line="240" w:lineRule="auto"/>
        <w:rPr>
          <w:rFonts w:cs="Helvetica"/>
          <w:color w:val="000000" w:themeColor="text1"/>
        </w:rPr>
      </w:pPr>
      <w:r w:rsidRPr="000A14DE">
        <w:rPr>
          <w:rFonts w:cs="Helvetica"/>
          <w:b/>
          <w:bCs/>
          <w:color w:val="C00000"/>
        </w:rPr>
        <w:t xml:space="preserve">Strategic and results oriented </w:t>
      </w:r>
      <w:r w:rsidRPr="000A14DE">
        <w:rPr>
          <w:rFonts w:cs="Helvetica"/>
        </w:rPr>
        <w:t xml:space="preserve">partners </w:t>
      </w:r>
      <w:r w:rsidRPr="000A14DE">
        <w:rPr>
          <w:rFonts w:cs="Helvetica"/>
          <w:color w:val="000000" w:themeColor="text1"/>
        </w:rPr>
        <w:t>have a shared vision for heat health action, and results based approach to long-term aims and measurable plans for achieving objectives and work within a jointly-agreed framework of priorities and direction.</w:t>
      </w:r>
    </w:p>
    <w:p w:rsidR="000A14DE" w:rsidRPr="000A14DE" w:rsidRDefault="000A14DE" w:rsidP="000A14DE">
      <w:pPr>
        <w:pStyle w:val="ListParagraph"/>
        <w:numPr>
          <w:ilvl w:val="0"/>
          <w:numId w:val="11"/>
        </w:numPr>
        <w:spacing w:after="0" w:line="240" w:lineRule="auto"/>
        <w:rPr>
          <w:color w:val="000000" w:themeColor="text1"/>
        </w:rPr>
      </w:pPr>
      <w:r w:rsidRPr="000A14DE">
        <w:rPr>
          <w:rFonts w:cs="Helvetica"/>
          <w:b/>
          <w:bCs/>
          <w:color w:val="C00000"/>
        </w:rPr>
        <w:t>Harmonized and Aligned</w:t>
      </w:r>
      <w:r w:rsidRPr="000A14DE">
        <w:rPr>
          <w:rFonts w:cs="Helvetica"/>
          <w:b/>
          <w:bCs/>
          <w:color w:val="000000" w:themeColor="text1"/>
        </w:rPr>
        <w:t xml:space="preserve"> </w:t>
      </w:r>
      <w:r w:rsidRPr="000A14DE">
        <w:rPr>
          <w:rFonts w:cs="Helvetica"/>
          <w:color w:val="000000" w:themeColor="text1"/>
        </w:rPr>
        <w:t>partners work is consistent with local and national plans and complements the activities of other development partners.</w:t>
      </w:r>
      <w:r w:rsidRPr="000A14DE">
        <w:rPr>
          <w:color w:val="000000" w:themeColor="text1"/>
        </w:rPr>
        <w:t xml:space="preserve"> Seek to </w:t>
      </w:r>
      <w:r w:rsidRPr="000A14DE">
        <w:rPr>
          <w:color w:val="000000" w:themeColor="text1"/>
          <w:shd w:val="clear" w:color="auto" w:fill="FFFFFF"/>
        </w:rPr>
        <w:t xml:space="preserve">complement and </w:t>
      </w:r>
      <w:r w:rsidRPr="000A14DE">
        <w:rPr>
          <w:color w:val="000000" w:themeColor="text1"/>
        </w:rPr>
        <w:t>integrate with existing international partnerships and mechanisms.</w:t>
      </w:r>
    </w:p>
    <w:p w:rsidR="000A14DE" w:rsidRPr="000A14DE" w:rsidRDefault="000A14DE" w:rsidP="000A14DE">
      <w:pPr>
        <w:pStyle w:val="ListParagraph"/>
        <w:numPr>
          <w:ilvl w:val="0"/>
          <w:numId w:val="11"/>
        </w:numPr>
        <w:spacing w:after="0" w:line="240" w:lineRule="auto"/>
        <w:rPr>
          <w:color w:val="000000" w:themeColor="text1"/>
        </w:rPr>
      </w:pPr>
      <w:r w:rsidRPr="000A14DE">
        <w:rPr>
          <w:rFonts w:cs="Helvetica"/>
          <w:b/>
          <w:bCs/>
          <w:color w:val="C00000"/>
        </w:rPr>
        <w:t>Open Access and Transparent</w:t>
      </w:r>
      <w:r w:rsidRPr="000A14DE">
        <w:rPr>
          <w:color w:val="000000" w:themeColor="text1"/>
        </w:rPr>
        <w:t xml:space="preserve"> partners promote open access to data and information for all partners on an equal basis.</w:t>
      </w:r>
    </w:p>
    <w:p w:rsidR="000A14DE" w:rsidRPr="000A14DE" w:rsidRDefault="000A14DE" w:rsidP="000A14DE">
      <w:pPr>
        <w:pStyle w:val="ListParagraph"/>
        <w:numPr>
          <w:ilvl w:val="0"/>
          <w:numId w:val="11"/>
        </w:numPr>
        <w:shd w:val="clear" w:color="auto" w:fill="FFFFFF"/>
        <w:spacing w:after="0" w:line="240" w:lineRule="auto"/>
        <w:rPr>
          <w:rFonts w:cs="Helvetica"/>
          <w:color w:val="000000" w:themeColor="text1"/>
        </w:rPr>
      </w:pPr>
      <w:r w:rsidRPr="000A14DE">
        <w:rPr>
          <w:rFonts w:cs="Helvetica"/>
          <w:b/>
          <w:bCs/>
          <w:color w:val="C00000"/>
        </w:rPr>
        <w:t>Responsible and evidence-based</w:t>
      </w:r>
      <w:r w:rsidRPr="000A14DE">
        <w:rPr>
          <w:rFonts w:cs="Helvetica"/>
          <w:color w:val="000000" w:themeColor="text1"/>
        </w:rPr>
        <w:t xml:space="preserve"> partners conduct activities with integrity, pursue evidence based approaches and cultivate trust in their interactions with stakeholders.</w:t>
      </w:r>
    </w:p>
    <w:p w:rsidR="000A14DE" w:rsidRPr="000A14DE" w:rsidRDefault="000A14DE" w:rsidP="000A14DE">
      <w:pPr>
        <w:pStyle w:val="ListParagraph"/>
        <w:numPr>
          <w:ilvl w:val="0"/>
          <w:numId w:val="11"/>
        </w:numPr>
        <w:spacing w:after="0" w:line="240" w:lineRule="auto"/>
        <w:rPr>
          <w:rFonts w:cs="Helvetica"/>
          <w:color w:val="000000" w:themeColor="text1"/>
        </w:rPr>
      </w:pPr>
      <w:r w:rsidRPr="000A14DE">
        <w:rPr>
          <w:rFonts w:cs="Helvetica"/>
          <w:b/>
          <w:bCs/>
          <w:color w:val="C00000"/>
        </w:rPr>
        <w:t>Effective and sustainable</w:t>
      </w:r>
      <w:r w:rsidRPr="000A14DE">
        <w:rPr>
          <w:rFonts w:cs="Helvetica"/>
          <w:b/>
          <w:bCs/>
          <w:color w:val="000000" w:themeColor="text1"/>
        </w:rPr>
        <w:t xml:space="preserve"> </w:t>
      </w:r>
      <w:r w:rsidRPr="000A14DE">
        <w:rPr>
          <w:rFonts w:cs="Helvetica"/>
          <w:color w:val="000000" w:themeColor="text1"/>
        </w:rPr>
        <w:t>partners operate in ways that deliver high-quality projects that meet targets and seek to achieve long term results.</w:t>
      </w:r>
    </w:p>
    <w:p w:rsidR="000A14DE" w:rsidRPr="000A14DE" w:rsidRDefault="000A14DE" w:rsidP="000A14DE">
      <w:pPr>
        <w:pStyle w:val="ListParagraph"/>
        <w:numPr>
          <w:ilvl w:val="0"/>
          <w:numId w:val="11"/>
        </w:numPr>
        <w:spacing w:after="0" w:line="240" w:lineRule="auto"/>
        <w:rPr>
          <w:color w:val="000000" w:themeColor="text1"/>
        </w:rPr>
      </w:pPr>
      <w:r w:rsidRPr="000A14DE">
        <w:rPr>
          <w:rFonts w:cs="Helvetica"/>
          <w:b/>
          <w:bCs/>
          <w:color w:val="C00000"/>
        </w:rPr>
        <w:t>Respectful and Reciprocal</w:t>
      </w:r>
      <w:r w:rsidRPr="000A14DE">
        <w:rPr>
          <w:rFonts w:cs="Helvetica"/>
          <w:color w:val="000000" w:themeColor="text1"/>
        </w:rPr>
        <w:t xml:space="preserve">  partners </w:t>
      </w:r>
      <w:r w:rsidRPr="000A14DE">
        <w:rPr>
          <w:color w:val="000000" w:themeColor="text1"/>
        </w:rPr>
        <w:t>respect the autonomy of local authorities and decision-makers, and</w:t>
      </w:r>
      <w:r w:rsidRPr="000A14DE">
        <w:rPr>
          <w:rFonts w:cs="Helvetica"/>
          <w:color w:val="000000" w:themeColor="text1"/>
        </w:rPr>
        <w:t xml:space="preserve"> listen to one another and plan, implement and learn together.</w:t>
      </w:r>
      <w:r w:rsidRPr="000A14DE">
        <w:rPr>
          <w:color w:val="000000" w:themeColor="text1"/>
        </w:rPr>
        <w:t xml:space="preserve"> Recognize vulnerability to extreme heat is complex and locally determined, with differential effects.</w:t>
      </w:r>
      <w:r w:rsidRPr="000A14DE">
        <w:rPr>
          <w:color w:val="000000" w:themeColor="text1"/>
          <w:vertAlign w:val="superscript"/>
        </w:rPr>
        <w:footnoteReference w:id="4"/>
      </w:r>
    </w:p>
    <w:p w:rsidR="000A14DE" w:rsidRPr="000A14DE" w:rsidRDefault="000A14DE" w:rsidP="000A14DE">
      <w:pPr>
        <w:pStyle w:val="ListParagraph"/>
        <w:numPr>
          <w:ilvl w:val="0"/>
          <w:numId w:val="11"/>
        </w:numPr>
        <w:spacing w:after="0" w:line="240" w:lineRule="auto"/>
        <w:rPr>
          <w:rFonts w:cs="Helvetica"/>
          <w:color w:val="000000" w:themeColor="text1"/>
        </w:rPr>
      </w:pPr>
      <w:r w:rsidRPr="000A14DE">
        <w:rPr>
          <w:rFonts w:cs="Helvetica"/>
          <w:b/>
          <w:bCs/>
          <w:color w:val="C00000"/>
        </w:rPr>
        <w:t xml:space="preserve">Accountable  </w:t>
      </w:r>
      <w:r w:rsidRPr="000A14DE">
        <w:rPr>
          <w:rFonts w:cs="Helvetica"/>
          <w:color w:val="000000" w:themeColor="text1"/>
        </w:rPr>
        <w:t>partners have clear and transparent decision making processes and see out commitments to the network.</w:t>
      </w:r>
    </w:p>
    <w:p w:rsidR="000A14DE" w:rsidRPr="000A14DE" w:rsidRDefault="000A14DE" w:rsidP="000A14DE">
      <w:pPr>
        <w:pStyle w:val="ListParagraph"/>
        <w:numPr>
          <w:ilvl w:val="0"/>
          <w:numId w:val="11"/>
        </w:numPr>
        <w:spacing w:after="0" w:line="240" w:lineRule="auto"/>
        <w:rPr>
          <w:rFonts w:cs="Helvetica"/>
          <w:color w:val="000000" w:themeColor="text1"/>
        </w:rPr>
      </w:pPr>
      <w:r w:rsidRPr="000A14DE">
        <w:rPr>
          <w:rFonts w:cs="Helvetica"/>
          <w:b/>
          <w:bCs/>
          <w:color w:val="C00000"/>
        </w:rPr>
        <w:t xml:space="preserve">Flexible, Resourceful, and Innovative </w:t>
      </w:r>
      <w:r w:rsidRPr="000A14DE">
        <w:rPr>
          <w:rFonts w:cs="Helvetica"/>
          <w:color w:val="000000" w:themeColor="text1"/>
        </w:rPr>
        <w:t>partners proactively adapt and respond to altered circumstances and embrace change.</w:t>
      </w:r>
    </w:p>
    <w:p w:rsidR="000A14DE" w:rsidRPr="000A14DE" w:rsidRDefault="000A2054" w:rsidP="000A14DE">
      <w:pPr>
        <w:pStyle w:val="ListParagraph"/>
        <w:numPr>
          <w:ilvl w:val="0"/>
          <w:numId w:val="11"/>
        </w:numPr>
        <w:shd w:val="clear" w:color="auto" w:fill="FFFFFF"/>
        <w:spacing w:after="0" w:line="240" w:lineRule="auto"/>
        <w:rPr>
          <w:rFonts w:cs="Helvetica"/>
          <w:color w:val="000000" w:themeColor="text1"/>
        </w:rPr>
      </w:pPr>
      <w:hyperlink r:id="rId17" w:tooltip="7. FLEXIBLE, RESOURCEFUL &amp; INNOVATIVE" w:history="1"/>
      <w:r w:rsidR="000A14DE" w:rsidRPr="000A14DE">
        <w:rPr>
          <w:rFonts w:cs="Helvetica"/>
          <w:b/>
          <w:bCs/>
          <w:color w:val="C00000"/>
        </w:rPr>
        <w:t>Committed to joint learning</w:t>
      </w:r>
      <w:r w:rsidR="000A14DE" w:rsidRPr="000A14DE">
        <w:rPr>
          <w:rFonts w:cs="Helvetica"/>
          <w:color w:val="000000" w:themeColor="text1"/>
        </w:rPr>
        <w:t xml:space="preserve">  partners monitor, evaluate and reflect on their activities and results, articulate lessons learned and share knowledge with others.</w:t>
      </w:r>
    </w:p>
    <w:p w:rsidR="000A14DE" w:rsidRPr="000A14DE" w:rsidRDefault="000A14DE" w:rsidP="000A14DE">
      <w:pPr>
        <w:pStyle w:val="ListParagraph"/>
        <w:numPr>
          <w:ilvl w:val="0"/>
          <w:numId w:val="11"/>
        </w:numPr>
        <w:shd w:val="clear" w:color="auto" w:fill="FFFFFF"/>
        <w:spacing w:after="0" w:line="240" w:lineRule="auto"/>
        <w:rPr>
          <w:rFonts w:cs="Helvetica"/>
          <w:color w:val="000000" w:themeColor="text1"/>
        </w:rPr>
      </w:pPr>
      <w:r w:rsidRPr="000A14DE">
        <w:rPr>
          <w:rFonts w:cs="Helvetica"/>
          <w:b/>
          <w:bCs/>
          <w:color w:val="C00000"/>
        </w:rPr>
        <w:t>Promoting GHHIN</w:t>
      </w:r>
      <w:r w:rsidRPr="000A14DE">
        <w:rPr>
          <w:color w:val="000000" w:themeColor="text1"/>
        </w:rPr>
        <w:t xml:space="preserve"> </w:t>
      </w:r>
      <w:r w:rsidRPr="000A14DE">
        <w:rPr>
          <w:rFonts w:cs="Helvetica"/>
          <w:color w:val="000000" w:themeColor="text1"/>
        </w:rPr>
        <w:t>partners agree to co-brand their approved heat efforts with the GHHIN logo and to fairly and accurately represent and cite the work of other partners. In turn, information and relationships presented as part of GHHIN will clearly indicate partner country contributions and give proper credit.</w:t>
      </w:r>
    </w:p>
    <w:p w:rsidR="000A14DE" w:rsidRDefault="000A14DE" w:rsidP="000A14DE"/>
    <w:p w:rsidR="000A14DE" w:rsidRDefault="000A14DE" w:rsidP="000A14DE"/>
    <w:p w:rsidR="000A14DE" w:rsidRDefault="000A14DE" w:rsidP="000A14DE"/>
    <w:p w:rsidR="000A14DE" w:rsidRDefault="000A14DE" w:rsidP="000A14DE"/>
    <w:p w:rsidR="000A14DE" w:rsidRDefault="000A14DE" w:rsidP="000A14DE"/>
    <w:p w:rsidR="000A14DE" w:rsidRDefault="000A14DE" w:rsidP="000A14DE"/>
    <w:p w:rsidR="005473CA" w:rsidRDefault="005473CA">
      <w:pPr>
        <w:rPr>
          <w:color w:val="C00000"/>
          <w:sz w:val="36"/>
          <w:szCs w:val="40"/>
        </w:rPr>
      </w:pPr>
      <w:bookmarkStart w:id="20" w:name="_ANNEX_3:_"/>
      <w:bookmarkEnd w:id="20"/>
      <w:r>
        <w:rPr>
          <w:color w:val="C00000"/>
        </w:rPr>
        <w:br w:type="page"/>
      </w:r>
    </w:p>
    <w:p w:rsidR="000A14DE" w:rsidRDefault="000A14DE" w:rsidP="00EC7A29">
      <w:pPr>
        <w:pStyle w:val="Heading1"/>
      </w:pPr>
      <w:bookmarkStart w:id="21" w:name="_Toc482617306"/>
      <w:r w:rsidRPr="000A14DE">
        <w:rPr>
          <w:color w:val="C00000"/>
        </w:rPr>
        <w:lastRenderedPageBreak/>
        <w:t xml:space="preserve">ANNEX </w:t>
      </w:r>
      <w:r w:rsidR="00EC7A29">
        <w:rPr>
          <w:color w:val="C00000"/>
        </w:rPr>
        <w:t>3</w:t>
      </w:r>
      <w:r w:rsidRPr="000A14DE">
        <w:rPr>
          <w:color w:val="C00000"/>
        </w:rPr>
        <w:t>:</w:t>
      </w:r>
      <w:r w:rsidR="001613FA">
        <w:t xml:space="preserve"> </w:t>
      </w:r>
      <w:r w:rsidRPr="000A14DE">
        <w:t>GHHIN Goals and Objectives</w:t>
      </w:r>
      <w:bookmarkEnd w:id="21"/>
    </w:p>
    <w:p w:rsidR="000A14DE" w:rsidRDefault="000A14DE" w:rsidP="000A14DE">
      <w:pPr>
        <w:spacing w:line="240" w:lineRule="auto"/>
      </w:pPr>
      <w:r w:rsidRPr="00F25433">
        <w:t xml:space="preserve">The GHHIN </w:t>
      </w:r>
      <w:r w:rsidRPr="00E07BEA">
        <w:t>is designed to</w:t>
      </w:r>
      <w:r w:rsidRPr="00DE3D0E">
        <w:t xml:space="preserve"> </w:t>
      </w:r>
      <w:r w:rsidRPr="00A04309">
        <w:rPr>
          <w:b/>
          <w:bCs/>
        </w:rPr>
        <w:t xml:space="preserve">accelerate the </w:t>
      </w:r>
      <w:r>
        <w:rPr>
          <w:b/>
          <w:bCs/>
        </w:rPr>
        <w:t xml:space="preserve">assembly of knowledge about heat risks and vulnerabilities to better </w:t>
      </w:r>
      <w:r w:rsidRPr="00A04309">
        <w:rPr>
          <w:b/>
          <w:bCs/>
        </w:rPr>
        <w:t>implement</w:t>
      </w:r>
      <w:r>
        <w:rPr>
          <w:b/>
          <w:bCs/>
        </w:rPr>
        <w:t xml:space="preserve">  health protection measures,</w:t>
      </w:r>
      <w:r>
        <w:t xml:space="preserve"> </w:t>
      </w:r>
      <w:r w:rsidRPr="00F316F3">
        <w:t>through</w:t>
      </w:r>
      <w:r w:rsidRPr="00F25433">
        <w:t xml:space="preserve"> </w:t>
      </w:r>
      <w:r>
        <w:t>the</w:t>
      </w:r>
      <w:r w:rsidRPr="00F25433">
        <w:t xml:space="preserve"> following </w:t>
      </w:r>
      <w:r>
        <w:t xml:space="preserve">four </w:t>
      </w:r>
      <w:r w:rsidRPr="00F25433">
        <w:t>objectives</w:t>
      </w:r>
      <w:r>
        <w:t xml:space="preserve"> and activities</w:t>
      </w:r>
      <w:r w:rsidRPr="00F25433">
        <w:t>.</w:t>
      </w:r>
      <w:r>
        <w:t xml:space="preserve"> The proposed activities are recommendations from technical meetings held in 2015-2016, that have been informed throughout the development of the GHHIN. This is proposed as the starting point for defining a more holistic agenda for GHHIN. </w:t>
      </w:r>
    </w:p>
    <w:p w:rsidR="000A14DE" w:rsidRPr="000A14DE" w:rsidRDefault="000A14DE" w:rsidP="000A14DE">
      <w:pPr>
        <w:spacing w:line="240" w:lineRule="auto"/>
        <w:rPr>
          <w:b/>
          <w:bCs/>
          <w:color w:val="C00000"/>
          <w:sz w:val="28"/>
          <w:szCs w:val="32"/>
        </w:rPr>
      </w:pPr>
      <w:r w:rsidRPr="000A14DE">
        <w:rPr>
          <w:rFonts w:eastAsia="Times New Roman"/>
          <w:b/>
          <w:bCs/>
          <w:color w:val="C00000"/>
          <w:sz w:val="28"/>
          <w:szCs w:val="32"/>
        </w:rPr>
        <w:t>Coordination Objectives</w:t>
      </w:r>
    </w:p>
    <w:p w:rsidR="000A14DE" w:rsidRDefault="000A14DE" w:rsidP="000A14DE">
      <w:pPr>
        <w:pStyle w:val="ListParagraph"/>
        <w:numPr>
          <w:ilvl w:val="0"/>
          <w:numId w:val="13"/>
        </w:numPr>
        <w:spacing w:after="0" w:line="240" w:lineRule="auto"/>
      </w:pPr>
      <w:r w:rsidRPr="00E56D5B">
        <w:t>To convene the 1st GHHIN Meeting</w:t>
      </w:r>
      <w:r>
        <w:t xml:space="preserve"> and define priorities;</w:t>
      </w:r>
    </w:p>
    <w:p w:rsidR="000A14DE" w:rsidRDefault="000A14DE" w:rsidP="000A14DE">
      <w:pPr>
        <w:pStyle w:val="ListParagraph"/>
        <w:numPr>
          <w:ilvl w:val="0"/>
          <w:numId w:val="13"/>
        </w:numPr>
        <w:spacing w:after="0" w:line="240" w:lineRule="auto"/>
      </w:pPr>
      <w:r>
        <w:t xml:space="preserve">Identify members, </w:t>
      </w:r>
      <w:r w:rsidRPr="00E56D5B">
        <w:t>create web portal and database of partner profiles including case studies</w:t>
      </w:r>
      <w:r>
        <w:t>;</w:t>
      </w:r>
      <w:r w:rsidRPr="00E56D5B">
        <w:t xml:space="preserve"> </w:t>
      </w:r>
    </w:p>
    <w:p w:rsidR="000A14DE" w:rsidRPr="00E56D5B" w:rsidRDefault="000A14DE" w:rsidP="000A14DE">
      <w:pPr>
        <w:pStyle w:val="ListParagraph"/>
        <w:numPr>
          <w:ilvl w:val="0"/>
          <w:numId w:val="13"/>
        </w:numPr>
        <w:spacing w:after="0" w:line="240" w:lineRule="auto"/>
      </w:pPr>
      <w:r>
        <w:t>Create a</w:t>
      </w:r>
      <w:r w:rsidRPr="00E56D5B">
        <w:t xml:space="preserve"> structure and mechanism for coordination with staffing and 2years of support funding</w:t>
      </w:r>
      <w:r>
        <w:t xml:space="preserve">; </w:t>
      </w:r>
    </w:p>
    <w:p w:rsidR="000A14DE" w:rsidRDefault="000A14DE" w:rsidP="000A14DE">
      <w:pPr>
        <w:pStyle w:val="ListParagraph"/>
        <w:numPr>
          <w:ilvl w:val="0"/>
          <w:numId w:val="13"/>
        </w:numPr>
        <w:spacing w:after="0" w:line="240" w:lineRule="auto"/>
      </w:pPr>
      <w:r w:rsidRPr="00E56D5B">
        <w:t>To expand the network in other world regions (Asia Pacific, Latin America, etc.)</w:t>
      </w:r>
    </w:p>
    <w:p w:rsidR="000A14DE" w:rsidRDefault="000A14DE" w:rsidP="000A14DE">
      <w:pPr>
        <w:pStyle w:val="ListParagraph"/>
        <w:spacing w:after="0" w:line="240" w:lineRule="auto"/>
      </w:pPr>
    </w:p>
    <w:p w:rsidR="000A14DE" w:rsidRDefault="005473CA" w:rsidP="00E75083">
      <w:pPr>
        <w:spacing w:line="240" w:lineRule="auto"/>
        <w:ind w:left="1080" w:hanging="1080"/>
        <w:rPr>
          <w:b/>
          <w:bCs/>
          <w:sz w:val="24"/>
          <w:szCs w:val="28"/>
          <w:u w:val="single"/>
        </w:rPr>
      </w:pPr>
      <w:r>
        <w:rPr>
          <w:b/>
          <w:bCs/>
          <w:color w:val="C00000"/>
          <w:sz w:val="24"/>
          <w:szCs w:val="28"/>
        </w:rPr>
        <w:t>Objective</w:t>
      </w:r>
      <w:r w:rsidR="000A14DE" w:rsidRPr="000A14DE">
        <w:rPr>
          <w:b/>
          <w:bCs/>
          <w:color w:val="C00000"/>
          <w:sz w:val="24"/>
          <w:szCs w:val="28"/>
        </w:rPr>
        <w:t xml:space="preserve"> 1:  </w:t>
      </w:r>
      <w:r w:rsidR="000A14DE" w:rsidRPr="000A14DE">
        <w:rPr>
          <w:b/>
          <w:bCs/>
          <w:sz w:val="24"/>
          <w:szCs w:val="28"/>
        </w:rPr>
        <w:tab/>
      </w:r>
      <w:r w:rsidR="00E75083">
        <w:rPr>
          <w:b/>
          <w:bCs/>
          <w:sz w:val="24"/>
          <w:szCs w:val="28"/>
        </w:rPr>
        <w:t>Identify, synthesize, and c</w:t>
      </w:r>
      <w:r w:rsidR="000A14DE" w:rsidRPr="000A14DE">
        <w:rPr>
          <w:b/>
          <w:bCs/>
          <w:sz w:val="24"/>
          <w:szCs w:val="28"/>
        </w:rPr>
        <w:t xml:space="preserve">ommunicate evidence and lessons learned, and propagate </w:t>
      </w:r>
      <w:r w:rsidR="00E75083">
        <w:rPr>
          <w:b/>
          <w:bCs/>
          <w:sz w:val="24"/>
          <w:szCs w:val="28"/>
        </w:rPr>
        <w:t>good</w:t>
      </w:r>
      <w:r w:rsidR="000A14DE" w:rsidRPr="000A14DE">
        <w:rPr>
          <w:b/>
          <w:bCs/>
          <w:sz w:val="24"/>
          <w:szCs w:val="28"/>
        </w:rPr>
        <w:t xml:space="preserve"> practices across the network and with other scientists, policy- and decision-makers.</w:t>
      </w:r>
      <w:r w:rsidR="000A14DE" w:rsidRPr="000A14DE">
        <w:rPr>
          <w:b/>
          <w:bCs/>
          <w:sz w:val="24"/>
          <w:szCs w:val="28"/>
          <w:u w:val="single"/>
        </w:rPr>
        <w:t xml:space="preserve"> </w:t>
      </w:r>
    </w:p>
    <w:p w:rsidR="005473CA" w:rsidRPr="000A14DE" w:rsidRDefault="005473CA" w:rsidP="005473CA">
      <w:pPr>
        <w:spacing w:line="240" w:lineRule="auto"/>
        <w:ind w:left="360" w:firstLine="720"/>
        <w:contextualSpacing/>
        <w:rPr>
          <w:b/>
          <w:bCs/>
          <w:i/>
          <w:iCs/>
        </w:rPr>
      </w:pPr>
      <w:r>
        <w:rPr>
          <w:b/>
          <w:bCs/>
          <w:i/>
          <w:iCs/>
        </w:rPr>
        <w:t>Example activities to be considered:</w:t>
      </w:r>
    </w:p>
    <w:p w:rsidR="000A14DE" w:rsidRPr="00226E09" w:rsidRDefault="000A14DE" w:rsidP="000A14DE">
      <w:pPr>
        <w:numPr>
          <w:ilvl w:val="1"/>
          <w:numId w:val="15"/>
        </w:numPr>
        <w:spacing w:after="0" w:line="240" w:lineRule="auto"/>
        <w:contextualSpacing/>
      </w:pPr>
      <w:r>
        <w:t>C</w:t>
      </w:r>
      <w:r w:rsidRPr="00F25433">
        <w:t xml:space="preserve">reate and maintain active communication channels that allow </w:t>
      </w:r>
      <w:r>
        <w:t>partners</w:t>
      </w:r>
      <w:r w:rsidRPr="00F25433">
        <w:t xml:space="preserve"> to share and engage</w:t>
      </w:r>
      <w:r w:rsidRPr="00226E09">
        <w:t xml:space="preserve"> purposeful knowledge sharing</w:t>
      </w:r>
      <w:r w:rsidRPr="00F316F3">
        <w:t xml:space="preserve"> </w:t>
      </w:r>
      <w:r>
        <w:t xml:space="preserve">across the network </w:t>
      </w:r>
      <w:r w:rsidRPr="00F316F3">
        <w:t xml:space="preserve">about the physical, biological and human, social, political and communication aspects of building, sustaining and using heat-health information </w:t>
      </w:r>
      <w:r>
        <w:t>as part of comprehensive Heat Health Action Plans.</w:t>
      </w:r>
    </w:p>
    <w:p w:rsidR="000A14DE" w:rsidRDefault="000A14DE" w:rsidP="000A14DE">
      <w:pPr>
        <w:numPr>
          <w:ilvl w:val="1"/>
          <w:numId w:val="15"/>
        </w:numPr>
        <w:spacing w:after="0" w:line="240" w:lineRule="auto"/>
        <w:contextualSpacing/>
      </w:pPr>
      <w:r>
        <w:t>Convene an a</w:t>
      </w:r>
      <w:r w:rsidRPr="00F9753D">
        <w:t>nnual technical conference</w:t>
      </w:r>
      <w:r>
        <w:t>s, and promote GHHIN events alongside other key meetings</w:t>
      </w:r>
    </w:p>
    <w:p w:rsidR="000A14DE" w:rsidRPr="00F9753D" w:rsidRDefault="000A14DE" w:rsidP="000A14DE">
      <w:pPr>
        <w:numPr>
          <w:ilvl w:val="1"/>
          <w:numId w:val="15"/>
        </w:numPr>
        <w:spacing w:after="0" w:line="240" w:lineRule="auto"/>
        <w:contextualSpacing/>
      </w:pPr>
      <w:r>
        <w:t>To create an online information sharing platform</w:t>
      </w:r>
      <w:r w:rsidRPr="00F9753D">
        <w:t xml:space="preserve"> </w:t>
      </w:r>
    </w:p>
    <w:p w:rsidR="000A14DE" w:rsidRDefault="000A14DE" w:rsidP="000A14DE">
      <w:pPr>
        <w:numPr>
          <w:ilvl w:val="1"/>
          <w:numId w:val="15"/>
        </w:numPr>
        <w:spacing w:after="0" w:line="240" w:lineRule="auto"/>
        <w:contextualSpacing/>
      </w:pPr>
      <w:r w:rsidRPr="00F25433">
        <w:t xml:space="preserve">Develop and document </w:t>
      </w:r>
      <w:r>
        <w:t>effective</w:t>
      </w:r>
      <w:r w:rsidRPr="00F25433">
        <w:t xml:space="preserve"> strategies for communication and engagement far in advance of, during, and after a heat event.</w:t>
      </w:r>
    </w:p>
    <w:p w:rsidR="000A14DE" w:rsidRPr="001C6204" w:rsidRDefault="000A14DE" w:rsidP="000A14DE">
      <w:pPr>
        <w:spacing w:after="0" w:line="240" w:lineRule="auto"/>
        <w:ind w:left="1440"/>
        <w:contextualSpacing/>
      </w:pPr>
    </w:p>
    <w:p w:rsidR="000A14DE" w:rsidRDefault="005473CA" w:rsidP="00E75083">
      <w:pPr>
        <w:spacing w:line="240" w:lineRule="auto"/>
        <w:ind w:left="1080" w:hanging="1080"/>
        <w:rPr>
          <w:b/>
          <w:bCs/>
          <w:sz w:val="24"/>
          <w:szCs w:val="28"/>
        </w:rPr>
      </w:pPr>
      <w:r>
        <w:rPr>
          <w:b/>
          <w:bCs/>
          <w:color w:val="C00000"/>
          <w:sz w:val="24"/>
          <w:szCs w:val="28"/>
        </w:rPr>
        <w:t>Objective</w:t>
      </w:r>
      <w:r w:rsidR="000A14DE" w:rsidRPr="000A14DE">
        <w:rPr>
          <w:b/>
          <w:bCs/>
          <w:color w:val="C00000"/>
          <w:sz w:val="24"/>
          <w:szCs w:val="28"/>
        </w:rPr>
        <w:t xml:space="preserve"> 2:</w:t>
      </w:r>
      <w:r w:rsidR="000A14DE" w:rsidRPr="000A14DE">
        <w:rPr>
          <w:b/>
          <w:bCs/>
          <w:sz w:val="24"/>
          <w:szCs w:val="28"/>
        </w:rPr>
        <w:t xml:space="preserve">  </w:t>
      </w:r>
      <w:r w:rsidR="000A14DE" w:rsidRPr="000A14DE">
        <w:rPr>
          <w:b/>
          <w:bCs/>
          <w:sz w:val="24"/>
          <w:szCs w:val="28"/>
        </w:rPr>
        <w:tab/>
      </w:r>
      <w:r w:rsidR="00E75083">
        <w:rPr>
          <w:b/>
          <w:bCs/>
          <w:sz w:val="24"/>
          <w:szCs w:val="28"/>
        </w:rPr>
        <w:t>Mobilise and improve access  to</w:t>
      </w:r>
      <w:r w:rsidR="000A14DE" w:rsidRPr="000A14DE">
        <w:rPr>
          <w:b/>
          <w:bCs/>
          <w:sz w:val="24"/>
          <w:szCs w:val="28"/>
        </w:rPr>
        <w:t xml:space="preserve"> expert resources and opportunities for learning, exchange, and engagement. </w:t>
      </w:r>
    </w:p>
    <w:p w:rsidR="005473CA" w:rsidRPr="000A14DE" w:rsidRDefault="005473CA" w:rsidP="005473CA">
      <w:pPr>
        <w:spacing w:line="240" w:lineRule="auto"/>
        <w:ind w:left="360" w:firstLine="720"/>
        <w:contextualSpacing/>
        <w:rPr>
          <w:b/>
          <w:bCs/>
          <w:i/>
          <w:iCs/>
        </w:rPr>
      </w:pPr>
      <w:r>
        <w:rPr>
          <w:b/>
          <w:bCs/>
          <w:i/>
          <w:iCs/>
        </w:rPr>
        <w:t>Example activities to be considered:</w:t>
      </w:r>
    </w:p>
    <w:p w:rsidR="000A14DE" w:rsidRPr="00BC4A8C" w:rsidRDefault="000A14DE" w:rsidP="000A14DE">
      <w:pPr>
        <w:numPr>
          <w:ilvl w:val="1"/>
          <w:numId w:val="16"/>
        </w:numPr>
        <w:spacing w:after="0" w:line="240" w:lineRule="auto"/>
        <w:contextualSpacing/>
      </w:pPr>
      <w:r w:rsidRPr="00BC4A8C">
        <w:t xml:space="preserve">Activate partners through effective communication of opportunities to participate in  events and training, and take advantage of new science, and policy and funding opportunities. </w:t>
      </w:r>
    </w:p>
    <w:p w:rsidR="000A14DE" w:rsidRDefault="000A14DE" w:rsidP="000A14DE">
      <w:pPr>
        <w:numPr>
          <w:ilvl w:val="1"/>
          <w:numId w:val="16"/>
        </w:numPr>
        <w:spacing w:after="0" w:line="240" w:lineRule="auto"/>
        <w:contextualSpacing/>
      </w:pPr>
      <w:r w:rsidRPr="00F25433">
        <w:t>Generate a database of partner profiles to easily identify expertise</w:t>
      </w:r>
    </w:p>
    <w:p w:rsidR="000A14DE" w:rsidRPr="001C6204" w:rsidRDefault="000A14DE" w:rsidP="000A14DE">
      <w:pPr>
        <w:numPr>
          <w:ilvl w:val="1"/>
          <w:numId w:val="16"/>
        </w:numPr>
        <w:spacing w:after="0" w:line="240" w:lineRule="auto"/>
        <w:contextualSpacing/>
      </w:pPr>
      <w:r>
        <w:t>Generate national heat health action profiles:</w:t>
      </w:r>
      <w:r w:rsidRPr="000E70EC">
        <w:t xml:space="preserve"> Map </w:t>
      </w:r>
      <w:r>
        <w:t xml:space="preserve">national </w:t>
      </w:r>
      <w:r w:rsidRPr="001C6204">
        <w:t>institutional capacities</w:t>
      </w:r>
      <w:r>
        <w:t xml:space="preserve"> (i</w:t>
      </w:r>
      <w:r w:rsidRPr="000E70EC">
        <w:t>ncluding characterization of history of heat waves (phen</w:t>
      </w:r>
      <w:r w:rsidRPr="001C6204">
        <w:t>omenon and health outcomes), available projections (with assistance in some cases),</w:t>
      </w:r>
      <w:r w:rsidRPr="000E70EC">
        <w:t xml:space="preserve"> existing practitioner networks and contacts, existing heat action plans, and i</w:t>
      </w:r>
      <w:r>
        <w:t xml:space="preserve">nterventions to date) </w:t>
      </w:r>
    </w:p>
    <w:p w:rsidR="000A14DE" w:rsidRDefault="000A14DE" w:rsidP="000A14DE">
      <w:pPr>
        <w:numPr>
          <w:ilvl w:val="1"/>
          <w:numId w:val="16"/>
        </w:numPr>
        <w:spacing w:after="0" w:line="240" w:lineRule="auto"/>
        <w:contextualSpacing/>
      </w:pPr>
      <w:r>
        <w:t>Create and facilitate v</w:t>
      </w:r>
      <w:r w:rsidRPr="0085074B">
        <w:t>irtual technical working groups</w:t>
      </w:r>
      <w:r>
        <w:t xml:space="preserve"> on specific topics</w:t>
      </w:r>
    </w:p>
    <w:p w:rsidR="000A14DE" w:rsidRPr="0085074B" w:rsidRDefault="000A14DE" w:rsidP="000A14DE">
      <w:pPr>
        <w:numPr>
          <w:ilvl w:val="1"/>
          <w:numId w:val="16"/>
        </w:numPr>
        <w:spacing w:after="0" w:line="240" w:lineRule="auto"/>
        <w:contextualSpacing/>
      </w:pPr>
      <w:r>
        <w:t>Facilitate twinning opportunities such as:</w:t>
      </w:r>
    </w:p>
    <w:p w:rsidR="000A14DE" w:rsidRPr="00F25433" w:rsidRDefault="000A14DE" w:rsidP="000A14DE">
      <w:pPr>
        <w:numPr>
          <w:ilvl w:val="1"/>
          <w:numId w:val="16"/>
        </w:numPr>
        <w:spacing w:after="0" w:line="240" w:lineRule="auto"/>
        <w:contextualSpacing/>
      </w:pPr>
      <w:r>
        <w:rPr>
          <w:i/>
          <w:iCs/>
        </w:rPr>
        <w:t xml:space="preserve">Professional and Research </w:t>
      </w:r>
      <w:r w:rsidRPr="006F31B5">
        <w:rPr>
          <w:i/>
          <w:iCs/>
        </w:rPr>
        <w:t>Mentoring:</w:t>
      </w:r>
      <w:r>
        <w:t xml:space="preserve"> facilitate </w:t>
      </w:r>
      <w:r w:rsidRPr="00F25433">
        <w:t>pair</w:t>
      </w:r>
      <w:r>
        <w:t xml:space="preserve">ing </w:t>
      </w:r>
      <w:r w:rsidRPr="00F25433">
        <w:t xml:space="preserve">expert mentors </w:t>
      </w:r>
      <w:r>
        <w:t>who can</w:t>
      </w:r>
      <w:r w:rsidRPr="00F25433">
        <w:t xml:space="preserve"> </w:t>
      </w:r>
      <w:r>
        <w:t xml:space="preserve">support </w:t>
      </w:r>
      <w:r w:rsidRPr="00F25433">
        <w:t xml:space="preserve">and serve as a professional point of contact to review and answer operational questions. </w:t>
      </w:r>
    </w:p>
    <w:p w:rsidR="000A14DE" w:rsidRPr="00F25433" w:rsidRDefault="000A14DE" w:rsidP="000A14DE">
      <w:pPr>
        <w:numPr>
          <w:ilvl w:val="1"/>
          <w:numId w:val="16"/>
        </w:numPr>
        <w:spacing w:after="0" w:line="240" w:lineRule="auto"/>
        <w:contextualSpacing/>
      </w:pPr>
      <w:r w:rsidRPr="006F31B5">
        <w:rPr>
          <w:i/>
          <w:iCs/>
        </w:rPr>
        <w:t>Student exchanges</w:t>
      </w:r>
      <w:r>
        <w:t>:</w:t>
      </w:r>
      <w:r w:rsidRPr="00F25433">
        <w:t xml:space="preserve"> facilitate knowledge and capacity building, strengthen international partnerships, and develop a pipeline of heat-health practitioners.</w:t>
      </w:r>
    </w:p>
    <w:p w:rsidR="000A14DE" w:rsidRPr="00F25433" w:rsidRDefault="000A14DE" w:rsidP="000A14DE">
      <w:pPr>
        <w:numPr>
          <w:ilvl w:val="1"/>
          <w:numId w:val="16"/>
        </w:numPr>
        <w:spacing w:after="0" w:line="240" w:lineRule="auto"/>
        <w:contextualSpacing/>
      </w:pPr>
      <w:r w:rsidRPr="006F31B5">
        <w:rPr>
          <w:i/>
          <w:iCs/>
        </w:rPr>
        <w:t>City pairings:</w:t>
      </w:r>
      <w:r w:rsidRPr="00F25433">
        <w:t xml:space="preserve"> with similar heat vulnerability (geography/climate, socio-political, capacity similarities) to share methods, lessons learned, and support each other.</w:t>
      </w:r>
    </w:p>
    <w:p w:rsidR="000A14DE" w:rsidRDefault="000A14DE" w:rsidP="000A14DE">
      <w:pPr>
        <w:numPr>
          <w:ilvl w:val="1"/>
          <w:numId w:val="16"/>
        </w:numPr>
        <w:spacing w:after="0" w:line="240" w:lineRule="auto"/>
        <w:contextualSpacing/>
      </w:pPr>
      <w:r w:rsidRPr="006F31B5">
        <w:rPr>
          <w:i/>
          <w:iCs/>
        </w:rPr>
        <w:t>Partner markets</w:t>
      </w:r>
      <w:r w:rsidRPr="006F31B5">
        <w:t xml:space="preserve">: encourage connections </w:t>
      </w:r>
      <w:r>
        <w:t>to find</w:t>
      </w:r>
      <w:r w:rsidRPr="006F31B5">
        <w:t xml:space="preserve"> engineering and urban planning solutions </w:t>
      </w:r>
    </w:p>
    <w:p w:rsidR="000A14DE" w:rsidRDefault="000A14DE" w:rsidP="000A14DE">
      <w:pPr>
        <w:spacing w:after="0" w:line="240" w:lineRule="auto"/>
        <w:contextualSpacing/>
      </w:pPr>
    </w:p>
    <w:p w:rsidR="000A14DE" w:rsidRDefault="000A14DE" w:rsidP="000A14DE">
      <w:pPr>
        <w:spacing w:after="0" w:line="240" w:lineRule="auto"/>
        <w:contextualSpacing/>
      </w:pPr>
    </w:p>
    <w:p w:rsidR="000A14DE" w:rsidRDefault="000A14DE" w:rsidP="000A14DE">
      <w:pPr>
        <w:spacing w:after="0" w:line="240" w:lineRule="auto"/>
        <w:contextualSpacing/>
      </w:pPr>
    </w:p>
    <w:p w:rsidR="000A14DE" w:rsidRPr="006F31B5" w:rsidRDefault="000A14DE" w:rsidP="000A14DE">
      <w:pPr>
        <w:spacing w:line="240" w:lineRule="auto"/>
        <w:ind w:left="1440"/>
        <w:contextualSpacing/>
      </w:pPr>
    </w:p>
    <w:p w:rsidR="000A14DE" w:rsidRPr="000A14DE" w:rsidRDefault="005473CA" w:rsidP="00E75083">
      <w:pPr>
        <w:spacing w:line="240" w:lineRule="auto"/>
        <w:ind w:left="1080" w:hanging="1080"/>
        <w:contextualSpacing/>
        <w:rPr>
          <w:b/>
          <w:bCs/>
          <w:sz w:val="24"/>
          <w:szCs w:val="28"/>
        </w:rPr>
      </w:pPr>
      <w:r>
        <w:rPr>
          <w:b/>
          <w:bCs/>
          <w:color w:val="C00000"/>
          <w:sz w:val="24"/>
          <w:szCs w:val="28"/>
        </w:rPr>
        <w:t>Objective</w:t>
      </w:r>
      <w:r w:rsidR="000A14DE" w:rsidRPr="000A14DE">
        <w:rPr>
          <w:b/>
          <w:bCs/>
          <w:color w:val="C00000"/>
          <w:sz w:val="24"/>
          <w:szCs w:val="28"/>
        </w:rPr>
        <w:t xml:space="preserve"> 3:  </w:t>
      </w:r>
      <w:r w:rsidR="000A14DE" w:rsidRPr="000A14DE">
        <w:rPr>
          <w:b/>
          <w:bCs/>
          <w:sz w:val="24"/>
          <w:szCs w:val="28"/>
        </w:rPr>
        <w:tab/>
      </w:r>
      <w:r w:rsidR="00E75083">
        <w:rPr>
          <w:b/>
          <w:bCs/>
          <w:sz w:val="24"/>
          <w:szCs w:val="28"/>
        </w:rPr>
        <w:t>Facilitate the generation of</w:t>
      </w:r>
      <w:r w:rsidR="000A14DE" w:rsidRPr="000A14DE">
        <w:rPr>
          <w:b/>
          <w:bCs/>
          <w:sz w:val="24"/>
          <w:szCs w:val="28"/>
        </w:rPr>
        <w:t xml:space="preserve"> actionable evidence and information vis-à-vis activities to develop, share, and promote standardized technical guidance, research, data, and decision-tools.</w:t>
      </w:r>
      <w:r w:rsidR="000A14DE" w:rsidRPr="000A14DE">
        <w:rPr>
          <w:sz w:val="24"/>
          <w:szCs w:val="28"/>
        </w:rPr>
        <w:t xml:space="preserve">  </w:t>
      </w:r>
    </w:p>
    <w:p w:rsidR="000A14DE" w:rsidRPr="00BC4A8C" w:rsidRDefault="000A14DE" w:rsidP="000A14DE">
      <w:pPr>
        <w:numPr>
          <w:ilvl w:val="1"/>
          <w:numId w:val="17"/>
        </w:numPr>
        <w:spacing w:after="0" w:line="240" w:lineRule="auto"/>
        <w:contextualSpacing/>
      </w:pPr>
      <w:r w:rsidRPr="00BC4A8C">
        <w:t>Identify, communic</w:t>
      </w:r>
      <w:r>
        <w:t xml:space="preserve">ate, and coordinate activities </w:t>
      </w:r>
      <w:r w:rsidRPr="00BC4A8C">
        <w:t xml:space="preserve">to fill critical </w:t>
      </w:r>
      <w:r>
        <w:t>common</w:t>
      </w:r>
      <w:r w:rsidRPr="00BC4A8C">
        <w:t xml:space="preserve"> knowledge gaps.</w:t>
      </w:r>
    </w:p>
    <w:p w:rsidR="000A14DE" w:rsidRPr="00226E09" w:rsidRDefault="000A14DE" w:rsidP="000A14DE">
      <w:pPr>
        <w:numPr>
          <w:ilvl w:val="1"/>
          <w:numId w:val="17"/>
        </w:numPr>
        <w:spacing w:after="0" w:line="240" w:lineRule="auto"/>
        <w:contextualSpacing/>
      </w:pPr>
      <w:r>
        <w:t xml:space="preserve">Inform and promote </w:t>
      </w:r>
      <w:r w:rsidRPr="00E56D5B">
        <w:t>quality standards</w:t>
      </w:r>
      <w:r>
        <w:t xml:space="preserve"> for research, information products, and applications.</w:t>
      </w:r>
    </w:p>
    <w:p w:rsidR="000A14DE" w:rsidRDefault="000A14DE" w:rsidP="005473CA">
      <w:pPr>
        <w:numPr>
          <w:ilvl w:val="1"/>
          <w:numId w:val="17"/>
        </w:numPr>
        <w:spacing w:after="0" w:line="240" w:lineRule="auto"/>
        <w:contextualSpacing/>
      </w:pPr>
      <w:r w:rsidRPr="00F316F3">
        <w:t xml:space="preserve">Stimulate the </w:t>
      </w:r>
      <w:r w:rsidRPr="00226E09">
        <w:t>improved development and provision of data and information exchange</w:t>
      </w:r>
      <w:r>
        <w:t xml:space="preserve"> </w:t>
      </w:r>
      <w:r w:rsidRPr="00F316F3">
        <w:t>for heat-health across disciplines and geographic boundaries</w:t>
      </w:r>
      <w:r>
        <w:t>.</w:t>
      </w:r>
    </w:p>
    <w:p w:rsidR="005473CA" w:rsidRPr="005473CA" w:rsidRDefault="005473CA" w:rsidP="005473CA">
      <w:pPr>
        <w:pStyle w:val="ListParagraph"/>
        <w:spacing w:line="240" w:lineRule="auto"/>
        <w:rPr>
          <w:b/>
          <w:bCs/>
          <w:i/>
          <w:iCs/>
        </w:rPr>
      </w:pPr>
      <w:r w:rsidRPr="005473CA">
        <w:rPr>
          <w:b/>
          <w:bCs/>
          <w:i/>
          <w:iCs/>
        </w:rPr>
        <w:t>Example activities to be considered:</w:t>
      </w:r>
    </w:p>
    <w:p w:rsidR="000A14DE" w:rsidRPr="00F25433" w:rsidRDefault="000A14DE" w:rsidP="000A14DE">
      <w:pPr>
        <w:numPr>
          <w:ilvl w:val="1"/>
          <w:numId w:val="12"/>
        </w:numPr>
        <w:spacing w:after="0" w:line="240" w:lineRule="auto"/>
        <w:contextualSpacing/>
      </w:pPr>
      <w:r w:rsidRPr="001C6204">
        <w:t>Research and Evidence</w:t>
      </w:r>
      <w:r w:rsidRPr="00F25433">
        <w:t xml:space="preserve">: </w:t>
      </w:r>
      <w:r>
        <w:t>develop standards and needs in research, exposure, v</w:t>
      </w:r>
      <w:r w:rsidRPr="00F25433">
        <w:t>uln</w:t>
      </w:r>
      <w:r>
        <w:t>erability and impact assessment,</w:t>
      </w:r>
      <w:r w:rsidRPr="00CB144D">
        <w:t xml:space="preserve"> </w:t>
      </w:r>
      <w:r w:rsidRPr="00F25433">
        <w:t>e.g</w:t>
      </w:r>
      <w:r>
        <w:t>.</w:t>
      </w:r>
      <w:r w:rsidRPr="00F25433">
        <w:t xml:space="preserve"> </w:t>
      </w:r>
      <w:r>
        <w:t xml:space="preserve">develop </w:t>
      </w:r>
      <w:r w:rsidRPr="00F25433">
        <w:t xml:space="preserve">consensus </w:t>
      </w:r>
      <w:r>
        <w:t xml:space="preserve">document </w:t>
      </w:r>
      <w:r w:rsidRPr="00F25433">
        <w:t xml:space="preserve">on heat-health parameters important to </w:t>
      </w:r>
      <w:r>
        <w:t xml:space="preserve">high risk </w:t>
      </w:r>
      <w:r w:rsidRPr="00F25433">
        <w:t>regions and populations.</w:t>
      </w:r>
    </w:p>
    <w:p w:rsidR="000A14DE" w:rsidRDefault="000A14DE" w:rsidP="000A14DE">
      <w:pPr>
        <w:numPr>
          <w:ilvl w:val="1"/>
          <w:numId w:val="12"/>
        </w:numPr>
        <w:spacing w:after="0" w:line="240" w:lineRule="auto"/>
        <w:contextualSpacing/>
      </w:pPr>
      <w:r w:rsidRPr="001C6204">
        <w:t>Heat forecast products and decision tools</w:t>
      </w:r>
      <w:r w:rsidRPr="00F25433">
        <w:t xml:space="preserve">: Develop international standards for meteorological information on extreme heat &amp; health that can be shared across all partners. Establish and support sustainable, open, and </w:t>
      </w:r>
      <w:proofErr w:type="spellStart"/>
      <w:r w:rsidRPr="00F25433">
        <w:t>skillful</w:t>
      </w:r>
      <w:proofErr w:type="spellEnd"/>
      <w:r w:rsidRPr="00F25433">
        <w:t xml:space="preserve"> prediction products for heat-health as well as robust and open data in the form of observations and monitoring of outcomes</w:t>
      </w:r>
      <w:r>
        <w:t>.</w:t>
      </w:r>
    </w:p>
    <w:p w:rsidR="000A14DE" w:rsidRPr="0041347F" w:rsidRDefault="000A14DE" w:rsidP="000A14DE">
      <w:pPr>
        <w:numPr>
          <w:ilvl w:val="1"/>
          <w:numId w:val="12"/>
        </w:numPr>
        <w:spacing w:after="0" w:line="240" w:lineRule="auto"/>
        <w:contextualSpacing/>
      </w:pPr>
      <w:r w:rsidRPr="001C6204">
        <w:t xml:space="preserve">A global inventory of (a) definitions for heat waves (b) a crosswalk for integrating the definitions into a consistent framework; (c) establish a global heat wave analysis (geospatial map product), analogous to the </w:t>
      </w:r>
      <w:proofErr w:type="spellStart"/>
      <w:r w:rsidRPr="001C6204">
        <w:t>Koppen</w:t>
      </w:r>
      <w:proofErr w:type="spellEnd"/>
      <w:r w:rsidRPr="001C6204">
        <w:t xml:space="preserve">-Geiger Climate Classification scheme, that draws parallels between regions of the world that present with the same heat wave characteristics (may not be directly correlated with </w:t>
      </w:r>
      <w:proofErr w:type="spellStart"/>
      <w:r w:rsidRPr="001C6204">
        <w:t>Koppen</w:t>
      </w:r>
      <w:proofErr w:type="spellEnd"/>
      <w:r w:rsidRPr="001C6204">
        <w:t xml:space="preserve"> climate classification alone); (d) develop new climate projection</w:t>
      </w:r>
      <w:r>
        <w:t>s</w:t>
      </w:r>
      <w:r w:rsidRPr="001C6204">
        <w:t xml:space="preserve"> with such heat wave classifications.</w:t>
      </w:r>
    </w:p>
    <w:p w:rsidR="000A14DE" w:rsidRPr="00226E09" w:rsidRDefault="000A14DE" w:rsidP="000A14DE">
      <w:pPr>
        <w:numPr>
          <w:ilvl w:val="1"/>
          <w:numId w:val="12"/>
        </w:numPr>
        <w:spacing w:after="0" w:line="240" w:lineRule="auto"/>
        <w:contextualSpacing/>
      </w:pPr>
      <w:r w:rsidRPr="001C6204">
        <w:rPr>
          <w:b/>
          <w:bCs/>
        </w:rPr>
        <w:t>Monitoring and Evaluation Tools</w:t>
      </w:r>
      <w:r>
        <w:t xml:space="preserve">: </w:t>
      </w:r>
      <w:r w:rsidRPr="00226E09">
        <w:t>Establish accepted methods for</w:t>
      </w:r>
      <w:r>
        <w:t xml:space="preserve"> impact evaluation,</w:t>
      </w:r>
      <w:r w:rsidRPr="00226E09">
        <w:t xml:space="preserve"> </w:t>
      </w:r>
      <w:r>
        <w:t xml:space="preserve">and </w:t>
      </w:r>
      <w:r w:rsidRPr="00226E09">
        <w:t>feedback and evaluation o</w:t>
      </w:r>
      <w:r>
        <w:t xml:space="preserve">f </w:t>
      </w:r>
      <w:r w:rsidRPr="00226E09">
        <w:t xml:space="preserve">actions and interventions </w:t>
      </w:r>
      <w:r>
        <w:t>that effectively</w:t>
      </w:r>
      <w:r w:rsidRPr="00226E09">
        <w:t xml:space="preserve"> reduc</w:t>
      </w:r>
      <w:r>
        <w:t xml:space="preserve">e </w:t>
      </w:r>
      <w:r w:rsidRPr="00226E09">
        <w:t xml:space="preserve">morbidity and mortality. </w:t>
      </w:r>
      <w:r>
        <w:t xml:space="preserve"> </w:t>
      </w:r>
    </w:p>
    <w:p w:rsidR="000A14DE" w:rsidRPr="0076781C" w:rsidRDefault="000A14DE" w:rsidP="000A14DE">
      <w:pPr>
        <w:numPr>
          <w:ilvl w:val="1"/>
          <w:numId w:val="12"/>
        </w:numPr>
        <w:spacing w:after="0" w:line="240" w:lineRule="auto"/>
        <w:contextualSpacing/>
      </w:pPr>
      <w:r w:rsidRPr="001C6204">
        <w:rPr>
          <w:b/>
          <w:bCs/>
        </w:rPr>
        <w:t>Good Practice:</w:t>
      </w:r>
      <w:r>
        <w:t xml:space="preserve">  Guidance, standards, and good practice in </w:t>
      </w:r>
      <w:r w:rsidRPr="00A04309">
        <w:t xml:space="preserve">Heat health action </w:t>
      </w:r>
      <w:r>
        <w:t>planning, as well as medical and public health interventions and approaches.</w:t>
      </w:r>
      <w:r w:rsidRPr="0076781C">
        <w:t xml:space="preserve"> Including examples of advanced and good practices in policy and regulation</w:t>
      </w:r>
      <w:r>
        <w:t>.</w:t>
      </w:r>
    </w:p>
    <w:p w:rsidR="000A14DE" w:rsidRPr="00F9753D" w:rsidRDefault="000A14DE" w:rsidP="000A14DE">
      <w:pPr>
        <w:numPr>
          <w:ilvl w:val="1"/>
          <w:numId w:val="12"/>
        </w:numPr>
        <w:spacing w:after="0" w:line="240" w:lineRule="auto"/>
        <w:contextualSpacing/>
      </w:pPr>
      <w:r w:rsidRPr="001C6204">
        <w:t>Risk communication</w:t>
      </w:r>
      <w:r>
        <w:t>: good practices, existing tools, language considerations, provide</w:t>
      </w:r>
      <w:r w:rsidRPr="00F9753D">
        <w:t xml:space="preserve"> </w:t>
      </w:r>
      <w:r>
        <w:t>ad hoc global heat wave briefings and community support for partners during active heat events.</w:t>
      </w:r>
    </w:p>
    <w:p w:rsidR="000A14DE" w:rsidRPr="00F25433" w:rsidRDefault="000A14DE" w:rsidP="000A14DE">
      <w:pPr>
        <w:spacing w:line="240" w:lineRule="auto"/>
        <w:ind w:left="720"/>
        <w:contextualSpacing/>
      </w:pPr>
    </w:p>
    <w:p w:rsidR="00AF3FE6" w:rsidRPr="00717FA8" w:rsidRDefault="005473CA" w:rsidP="00717FA8">
      <w:pPr>
        <w:spacing w:line="240" w:lineRule="auto"/>
      </w:pPr>
      <w:r w:rsidRPr="00717FA8">
        <w:rPr>
          <w:b/>
          <w:bCs/>
          <w:color w:val="C00000"/>
          <w:sz w:val="24"/>
          <w:szCs w:val="28"/>
        </w:rPr>
        <w:t>Objective</w:t>
      </w:r>
      <w:r w:rsidR="000A14DE" w:rsidRPr="00717FA8">
        <w:rPr>
          <w:b/>
          <w:bCs/>
          <w:color w:val="C00000"/>
          <w:sz w:val="24"/>
          <w:szCs w:val="28"/>
        </w:rPr>
        <w:t xml:space="preserve"> 4:  </w:t>
      </w:r>
      <w:r w:rsidR="00717FA8" w:rsidRPr="00717FA8">
        <w:rPr>
          <w:b/>
          <w:bCs/>
          <w:sz w:val="24"/>
          <w:szCs w:val="28"/>
        </w:rPr>
        <w:t>Help members use available evidence to promote critical action for the global network, its partners, and activities</w:t>
      </w:r>
      <w:r w:rsidR="00717FA8">
        <w:t>.</w:t>
      </w:r>
    </w:p>
    <w:p w:rsidR="005473CA" w:rsidRPr="005473CA" w:rsidRDefault="005473CA" w:rsidP="005473CA">
      <w:pPr>
        <w:spacing w:line="240" w:lineRule="auto"/>
        <w:ind w:left="360" w:firstLine="720"/>
        <w:rPr>
          <w:b/>
          <w:bCs/>
          <w:i/>
          <w:iCs/>
        </w:rPr>
      </w:pPr>
      <w:r w:rsidRPr="005473CA">
        <w:rPr>
          <w:b/>
          <w:bCs/>
          <w:i/>
          <w:iCs/>
        </w:rPr>
        <w:t>Example activities to be considered:</w:t>
      </w:r>
    </w:p>
    <w:p w:rsidR="000A14DE" w:rsidRPr="00226E09" w:rsidRDefault="000A14DE" w:rsidP="000A14DE">
      <w:pPr>
        <w:numPr>
          <w:ilvl w:val="1"/>
          <w:numId w:val="18"/>
        </w:numPr>
        <w:spacing w:after="0" w:line="240" w:lineRule="auto"/>
        <w:contextualSpacing/>
      </w:pPr>
      <w:r w:rsidRPr="00DE3D0E">
        <w:t>Advocate for appropriate action through translation of research and evidence to good practice.</w:t>
      </w:r>
    </w:p>
    <w:p w:rsidR="000A14DE" w:rsidRPr="00F25433" w:rsidRDefault="000A14DE" w:rsidP="000A14DE">
      <w:pPr>
        <w:numPr>
          <w:ilvl w:val="1"/>
          <w:numId w:val="18"/>
        </w:numPr>
        <w:spacing w:after="0" w:line="240" w:lineRule="auto"/>
        <w:contextualSpacing/>
      </w:pPr>
      <w:r w:rsidRPr="00F25433">
        <w:t>Advocate and share information with donors about bankable solid investment opportunities</w:t>
      </w:r>
      <w:r>
        <w:t>.</w:t>
      </w:r>
    </w:p>
    <w:p w:rsidR="000A14DE" w:rsidRDefault="000A14DE" w:rsidP="000A14DE">
      <w:pPr>
        <w:numPr>
          <w:ilvl w:val="1"/>
          <w:numId w:val="18"/>
        </w:numPr>
        <w:spacing w:after="0" w:line="240" w:lineRule="auto"/>
        <w:contextualSpacing/>
      </w:pPr>
      <w:r w:rsidRPr="00F25433">
        <w:t>Share information about funding opportunities</w:t>
      </w:r>
    </w:p>
    <w:p w:rsidR="000A14DE" w:rsidRPr="0041347F" w:rsidRDefault="000A14DE" w:rsidP="000A14DE">
      <w:pPr>
        <w:numPr>
          <w:ilvl w:val="1"/>
          <w:numId w:val="18"/>
        </w:numPr>
        <w:spacing w:after="0" w:line="240" w:lineRule="auto"/>
        <w:contextualSpacing/>
      </w:pPr>
      <w:r w:rsidRPr="00BB001C">
        <w:t xml:space="preserve">Foster collaboration and enhanced synergies across partners </w:t>
      </w:r>
      <w:r>
        <w:t>that</w:t>
      </w:r>
      <w:r w:rsidRPr="00BB001C">
        <w:t xml:space="preserve"> can leverage existing knowledge</w:t>
      </w:r>
      <w:r w:rsidRPr="00793A7F">
        <w:t xml:space="preserve"> and resources.</w:t>
      </w:r>
    </w:p>
    <w:p w:rsidR="000A14DE" w:rsidRPr="000A14DE" w:rsidRDefault="000A14DE" w:rsidP="000A14DE"/>
    <w:sectPr w:rsidR="000A14DE" w:rsidRPr="000A14DE" w:rsidSect="000570C1">
      <w:footerReference w:type="default" r:id="rId18"/>
      <w:pgSz w:w="11907" w:h="16839" w:code="9"/>
      <w:pgMar w:top="1440" w:right="1440" w:bottom="1440" w:left="1440" w:header="708"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054" w:rsidRDefault="000A2054" w:rsidP="00AB6B12">
      <w:r>
        <w:separator/>
      </w:r>
    </w:p>
  </w:endnote>
  <w:endnote w:type="continuationSeparator" w:id="0">
    <w:p w:rsidR="000A2054" w:rsidRDefault="000A2054" w:rsidP="00AB6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9CD" w:rsidRDefault="006C39CD">
    <w:pPr>
      <w:pStyle w:val="Footer"/>
      <w:jc w:val="right"/>
    </w:pPr>
    <w:r>
      <w:rPr>
        <w:noProof/>
        <w:lang w:val="en-US"/>
      </w:rPr>
      <w:drawing>
        <wp:anchor distT="0" distB="0" distL="114300" distR="114300" simplePos="0" relativeHeight="251666432" behindDoc="0" locked="0" layoutInCell="1" allowOverlap="1" wp14:anchorId="2E114578" wp14:editId="67A2D3D9">
          <wp:simplePos x="0" y="0"/>
          <wp:positionH relativeFrom="column">
            <wp:posOffset>-7620</wp:posOffset>
          </wp:positionH>
          <wp:positionV relativeFrom="paragraph">
            <wp:posOffset>-6833</wp:posOffset>
          </wp:positionV>
          <wp:extent cx="1184910" cy="59753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WS.jpg"/>
                  <pic:cNvPicPr/>
                </pic:nvPicPr>
                <pic:blipFill rotWithShape="1">
                  <a:blip r:embed="rId1" cstate="print">
                    <a:extLst>
                      <a:ext uri="{28A0092B-C50C-407E-A947-70E740481C1C}">
                        <a14:useLocalDpi xmlns:a14="http://schemas.microsoft.com/office/drawing/2010/main" val="0"/>
                      </a:ext>
                    </a:extLst>
                  </a:blip>
                  <a:srcRect l="2682" r="6129"/>
                  <a:stretch/>
                </pic:blipFill>
                <pic:spPr bwMode="auto">
                  <a:xfrm>
                    <a:off x="0" y="0"/>
                    <a:ext cx="1184910" cy="597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Document Name </w:t>
    </w:r>
    <w:r w:rsidRPr="006C39CD">
      <w:rPr>
        <w:color w:val="C00000"/>
        <w:sz w:val="24"/>
        <w:szCs w:val="28"/>
      </w:rPr>
      <w:t>|</w:t>
    </w:r>
    <w:r>
      <w:rPr>
        <w:noProof/>
        <w:lang w:val="en-US"/>
      </w:rPr>
      <mc:AlternateContent>
        <mc:Choice Requires="wps">
          <w:drawing>
            <wp:anchor distT="0" distB="0" distL="114300" distR="114300" simplePos="0" relativeHeight="251664384" behindDoc="0" locked="0" layoutInCell="1" allowOverlap="1" wp14:anchorId="6CA62211" wp14:editId="3C75D824">
              <wp:simplePos x="0" y="0"/>
              <wp:positionH relativeFrom="column">
                <wp:posOffset>-981710</wp:posOffset>
              </wp:positionH>
              <wp:positionV relativeFrom="paragraph">
                <wp:posOffset>-125730</wp:posOffset>
              </wp:positionV>
              <wp:extent cx="7776376" cy="67331"/>
              <wp:effectExtent l="0" t="0" r="15240" b="27940"/>
              <wp:wrapNone/>
              <wp:docPr id="11" name="Rectangle 11"/>
              <wp:cNvGraphicFramePr/>
              <a:graphic xmlns:a="http://schemas.openxmlformats.org/drawingml/2006/main">
                <a:graphicData uri="http://schemas.microsoft.com/office/word/2010/wordprocessingShape">
                  <wps:wsp>
                    <wps:cNvSpPr/>
                    <wps:spPr>
                      <a:xfrm>
                        <a:off x="0" y="0"/>
                        <a:ext cx="7776376" cy="67331"/>
                      </a:xfrm>
                      <a:prstGeom prst="rect">
                        <a:avLst/>
                      </a:prstGeom>
                      <a:gradFill flip="none" rotWithShape="1">
                        <a:gsLst>
                          <a:gs pos="47000">
                            <a:srgbClr val="C00000"/>
                          </a:gs>
                          <a:gs pos="0">
                            <a:schemeClr val="tx1"/>
                          </a:gs>
                          <a:gs pos="74000">
                            <a:schemeClr val="accent2">
                              <a:lumMod val="20000"/>
                              <a:lumOff val="80000"/>
                            </a:schemeClr>
                          </a:gs>
                          <a:gs pos="100000">
                            <a:schemeClr val="bg1"/>
                          </a:gs>
                        </a:gsLst>
                        <a:lin ang="10800000" scaled="1"/>
                        <a:tileRect/>
                      </a:gra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77.3pt;margin-top:-9.9pt;width:612.3pt;height: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" fillcolor="black [3213]" strokecolor="white [3212]" strokeweight="2pt">
              <v:fill color2="white [3212]" rotate="t" angle="270" colors="0 black;30802f #c00000;48497f #f2dcdb;1 white" focus="100%" type="gradient"/>
            </v:rect>
          </w:pict>
        </mc:Fallback>
      </mc:AlternateContent>
    </w:r>
    <w:r>
      <w:t xml:space="preserve"> </w:t>
    </w:r>
    <w:sdt>
      <w:sdtPr>
        <w:id w:val="-44492107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E7BE6">
          <w:rPr>
            <w:noProof/>
          </w:rPr>
          <w:t>2</w:t>
        </w:r>
        <w:r>
          <w:rPr>
            <w:noProof/>
          </w:rPr>
          <w:fldChar w:fldCharType="end"/>
        </w:r>
      </w:sdtContent>
    </w:sdt>
  </w:p>
  <w:p w:rsidR="00AB6B12" w:rsidRDefault="00AB6B12" w:rsidP="006C39CD">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660"/>
      <w:gridCol w:w="3502"/>
      <w:gridCol w:w="3081"/>
    </w:tblGrid>
    <w:tr w:rsidR="000570C1" w:rsidTr="001E68D6">
      <w:tc>
        <w:tcPr>
          <w:tcW w:w="2660" w:type="dxa"/>
        </w:tcPr>
        <w:p w:rsidR="000570C1" w:rsidRDefault="000570C1" w:rsidP="008D260C">
          <w:pPr>
            <w:pStyle w:val="Footer"/>
          </w:pPr>
          <w:r>
            <w:rPr>
              <w:noProof/>
              <w:lang w:val="en-US"/>
            </w:rPr>
            <mc:AlternateContent>
              <mc:Choice Requires="wpg">
                <w:drawing>
                  <wp:anchor distT="0" distB="0" distL="114300" distR="114300" simplePos="0" relativeHeight="251684864" behindDoc="0" locked="0" layoutInCell="1" allowOverlap="1" wp14:anchorId="186E3D37" wp14:editId="582F1450">
                    <wp:simplePos x="0" y="0"/>
                    <wp:positionH relativeFrom="column">
                      <wp:posOffset>-90170</wp:posOffset>
                    </wp:positionH>
                    <wp:positionV relativeFrom="paragraph">
                      <wp:posOffset>-47254</wp:posOffset>
                    </wp:positionV>
                    <wp:extent cx="1637983" cy="488609"/>
                    <wp:effectExtent l="0" t="0" r="635" b="6985"/>
                    <wp:wrapNone/>
                    <wp:docPr id="7" name="Group 7"/>
                    <wp:cNvGraphicFramePr/>
                    <a:graphic xmlns:a="http://schemas.openxmlformats.org/drawingml/2006/main">
                      <a:graphicData uri="http://schemas.microsoft.com/office/word/2010/wordprocessingGroup">
                        <wpg:wgp>
                          <wpg:cNvGrpSpPr/>
                          <wpg:grpSpPr>
                            <a:xfrm>
                              <a:off x="0" y="0"/>
                              <a:ext cx="1637983" cy="488609"/>
                              <a:chOff x="0" y="0"/>
                              <a:chExt cx="1637983" cy="488609"/>
                            </a:xfrm>
                          </wpg:grpSpPr>
                          <wpg:grpSp>
                            <wpg:cNvPr id="5" name="Group 5"/>
                            <wpg:cNvGrpSpPr/>
                            <wpg:grpSpPr>
                              <a:xfrm>
                                <a:off x="0" y="0"/>
                                <a:ext cx="1637983" cy="488609"/>
                                <a:chOff x="0" y="0"/>
                                <a:chExt cx="1637983" cy="488609"/>
                              </a:xfrm>
                            </wpg:grpSpPr>
                            <wps:wsp>
                              <wps:cNvPr id="2" name="Text Box 2"/>
                              <wps:cNvSpPr txBox="1"/>
                              <wps:spPr>
                                <a:xfrm>
                                  <a:off x="28575" y="376238"/>
                                  <a:ext cx="1609408" cy="1123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0C1" w:rsidRPr="002F380E" w:rsidRDefault="000570C1" w:rsidP="000570C1">
                                    <w:pPr>
                                      <w:jc w:val="center"/>
                                      <w:rPr>
                                        <w:rFonts w:asciiTheme="minorBidi" w:eastAsia="Arial Unicode MS" w:hAnsiTheme="minorBidi"/>
                                        <w:color w:val="808080" w:themeColor="background1" w:themeShade="80"/>
                                        <w:spacing w:val="-3"/>
                                        <w:sz w:val="11"/>
                                        <w:szCs w:val="11"/>
                                        <w:lang w:val="en-US"/>
                                      </w:rPr>
                                    </w:pPr>
                                    <w:r w:rsidRPr="002F380E">
                                      <w:rPr>
                                        <w:rFonts w:asciiTheme="minorBidi" w:eastAsia="Arial Unicode MS" w:hAnsiTheme="minorBidi"/>
                                        <w:color w:val="808080" w:themeColor="background1" w:themeShade="80"/>
                                        <w:spacing w:val="-3"/>
                                        <w:sz w:val="11"/>
                                        <w:szCs w:val="11"/>
                                        <w:lang w:val="en-US"/>
                                      </w:rPr>
                                      <w:t>JOINT OFFICE FOR CLIMATE AND HEALTH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Straight Connector 3"/>
                              <wps:cNvCnPr/>
                              <wps:spPr>
                                <a:xfrm>
                                  <a:off x="885825" y="90488"/>
                                  <a:ext cx="0" cy="233362"/>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 name="Picture 4"/>
                                <pic:cNvPicPr>
                                  <a:picLocks noChangeAspect="1"/>
                                </pic:cNvPicPr>
                              </pic:nvPicPr>
                              <pic:blipFill rotWithShape="1">
                                <a:blip r:embed="rId1">
                                  <a:extLst>
                                    <a:ext uri="{28A0092B-C50C-407E-A947-70E740481C1C}">
                                      <a14:useLocalDpi xmlns:a14="http://schemas.microsoft.com/office/drawing/2010/main" val="0"/>
                                    </a:ext>
                                  </a:extLst>
                                </a:blip>
                                <a:srcRect r="6383"/>
                                <a:stretch/>
                              </pic:blipFill>
                              <pic:spPr bwMode="auto">
                                <a:xfrm>
                                  <a:off x="0" y="0"/>
                                  <a:ext cx="828675" cy="433388"/>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6" name="Picture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971550" y="138113"/>
                                <a:ext cx="628650" cy="2047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7" o:spid="_x0000_s1032" style="position:absolute;margin-left:-7.1pt;margin-top:-3.7pt;width:129pt;height:38.45pt;z-index:251684864;mso-width-relative:margin;mso-height-relative:margin" coordsize="16379,4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">
                    <v:group id="Group 5" o:spid="_x0000_s1033" style="position:absolute;width:16379;height:4886" coordsize="16379,4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202" coordsize="21600,21600" o:spt="202" path="m,l,21600r21600,l21600,xe">
                        <v:stroke joinstyle="miter"/>
                        <v:path gradientshapeok="t" o:connecttype="rect"/>
                      </v:shapetype>
                      <v:shape id="Text Box 2" o:spid="_x0000_s1034" type="#_x0000_t202" style="position:absolute;left:285;top:3762;width:16094;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3HzMQA&#10;AADaAAAADwAAAGRycy9kb3ducmV2LnhtbESPQWvCQBSE7wX/w/IEb3Wjh1KiqxS10EOt1bbQ3l6z&#10;r0kw+zbsPmP8991CweMwM98w82XvGtVRiLVnA5NxBoq48Lbm0sD72+PtPagoyBYbz2TgQhGWi8HN&#10;HHPrz7yn7iClShCOORqoRNpc61hU5DCOfUucvB8fHEqSodQ24DnBXaOnWXanHdacFipsaVVRcTyc&#10;nIHmM4bn70y+unW5ldedPn1sJi/GjIb9wwyUUC/X8H/7yRqYwt+VdAP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Nx8zEAAAA2gAAAA8AAAAAAAAAAAAAAAAAmAIAAGRycy9k&#10;b3ducmV2LnhtbFBLBQYAAAAABAAEAPUAAACJAwAAAAA=&#10;" filled="f" stroked="f" strokeweight=".5pt">
                        <v:textbox inset="0,0,0,0">
                          <w:txbxContent>
                            <w:p w:rsidR="000570C1" w:rsidRPr="002F380E" w:rsidRDefault="000570C1" w:rsidP="000570C1">
                              <w:pPr>
                                <w:jc w:val="center"/>
                                <w:rPr>
                                  <w:rFonts w:asciiTheme="minorBidi" w:eastAsia="Arial Unicode MS" w:hAnsiTheme="minorBidi"/>
                                  <w:color w:val="808080" w:themeColor="background1" w:themeShade="80"/>
                                  <w:spacing w:val="-3"/>
                                  <w:sz w:val="11"/>
                                  <w:szCs w:val="11"/>
                                  <w:lang w:val="en-US"/>
                                </w:rPr>
                              </w:pPr>
                              <w:r w:rsidRPr="002F380E">
                                <w:rPr>
                                  <w:rFonts w:asciiTheme="minorBidi" w:eastAsia="Arial Unicode MS" w:hAnsiTheme="minorBidi"/>
                                  <w:color w:val="808080" w:themeColor="background1" w:themeShade="80"/>
                                  <w:spacing w:val="-3"/>
                                  <w:sz w:val="11"/>
                                  <w:szCs w:val="11"/>
                                  <w:lang w:val="en-US"/>
                                </w:rPr>
                                <w:t>JOINT OFFICE FOR CLIMATE AND HEALTH</w:t>
                              </w:r>
                            </w:p>
                          </w:txbxContent>
                        </v:textbox>
                      </v:shape>
                      <v:line id="Straight Connector 3" o:spid="_x0000_s1035" style="position:absolute;visibility:visible;mso-wrap-style:square" from="8858,904" to="8858,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8NeMMAAADaAAAADwAAAGRycy9kb3ducmV2LnhtbESPQWvCQBSE74L/YXmCN7NpiyIxq5Ri&#10;i6eK1kN7e2SfSTD7NmS3yaa/3i0Uehxm5hsm3wXTiJ46V1tW8JCkIIgLq2suFVw+XhdrEM4ja2ws&#10;k4KRHOy200mOmbYDn6g/+1JECLsMFVTet5mUrqjIoEtsSxy9q+0M+ii7UuoOhwg3jXxM05U0WHNc&#10;qLCll4qK2/nbRMrYfy6D3OPbNfT7Vv4c3/nrqNR8Fp43IDwF/x/+ax+0gif4vRJv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6/DXjDAAAA2gAAAA8AAAAAAAAAAAAA&#10;AAAAoQIAAGRycy9kb3ducmV2LnhtbFBLBQYAAAAABAAEAPkAAACRAwAAAAA=&#10;" strokecolor="#d8d8d8 [2732]"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6" type="#_x0000_t75" style="position:absolute;width:8286;height:43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3SF7DAAAA2gAAAA8AAABkcnMvZG93bnJldi54bWxEj0FrAjEUhO+F/ofwCl5KzSpFZGuUKggi&#10;7KEqPT82z2zo5mWbxHX11zeFQo/DzHzDLFaDa0VPIVrPCibjAgRx7bVlo+B03L7MQcSErLH1TApu&#10;FGG1fHxYYKn9lT+oPyQjMoRjiQqalLpSylg35DCOfUecvbMPDlOWwUgd8JrhrpXTophJh5bzQoMd&#10;bRqqvw4Xp2BaVKb6NtXz+jTDuP+8n60NvVKjp+H9DUSiIf2H/9o7reAVfq/kGyCX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HdIXsMAAADaAAAADwAAAAAAAAAAAAAAAACf&#10;AgAAZHJzL2Rvd25yZXYueG1sUEsFBgAAAAAEAAQA9wAAAI8DAAAAAA==&#10;">
                        <v:imagedata r:id="rId3" o:title="" cropright="4183f"/>
                        <v:path arrowok="t"/>
                      </v:shape>
                    </v:group>
                    <v:shape id="Picture 6" o:spid="_x0000_s1037" type="#_x0000_t75" style="position:absolute;left:9715;top:1381;width:6287;height:2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jeyjDAAAA2gAAAA8AAABkcnMvZG93bnJldi54bWxEj0uLwkAQhO8L/oehBW/rZH0hWUdxFwTB&#10;g2/32mTaJGumJ2ZGjf/eEQSPRVV9RY0mtSnElSqXW1bw1Y5AECdW55wq2G1nn0MQziNrLCyTgjs5&#10;mIwbHyOMtb3xmq4bn4oAYRejgsz7MpbSJRkZdG1bEgfvaCuDPsgqlbrCW4CbQnaiaCAN5hwWMizp&#10;N6PktLkYBd3emVz/b3FYH/fbVX//f1j+DDtKtZr19BuEp9q/w6/2XCsYwPNKuAFy/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WN7KMMAAADaAAAADwAAAAAAAAAAAAAAAACf&#10;AgAAZHJzL2Rvd25yZXYueG1sUEsFBgAAAAAEAAQA9wAAAI8DAAAAAA==&#10;">
                      <v:imagedata r:id="rId4" o:title=""/>
                      <v:path arrowok="t"/>
                    </v:shape>
                  </v:group>
                </w:pict>
              </mc:Fallback>
            </mc:AlternateContent>
          </w:r>
          <w:r>
            <w:rPr>
              <w:noProof/>
              <w:lang w:val="en-US"/>
            </w:rPr>
            <w:t xml:space="preserve"> </w:t>
          </w:r>
        </w:p>
      </w:tc>
      <w:tc>
        <w:tcPr>
          <w:tcW w:w="3502" w:type="dxa"/>
        </w:tcPr>
        <w:p w:rsidR="000570C1" w:rsidRDefault="000570C1" w:rsidP="008D260C">
          <w:pPr>
            <w:pStyle w:val="Footer"/>
          </w:pPr>
          <w:r>
            <w:rPr>
              <w:noProof/>
              <w:lang w:val="en-US"/>
            </w:rPr>
            <w:drawing>
              <wp:inline distT="0" distB="0" distL="0" distR="0" wp14:anchorId="212B16C8" wp14:editId="0D15C8B5">
                <wp:extent cx="423862" cy="4238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aa-logo_0.png"/>
                        <pic:cNvPicPr/>
                      </pic:nvPicPr>
                      <pic:blipFill>
                        <a:blip r:embed="rId5">
                          <a:extLst>
                            <a:ext uri="{28A0092B-C50C-407E-A947-70E740481C1C}">
                              <a14:useLocalDpi xmlns:a14="http://schemas.microsoft.com/office/drawing/2010/main" val="0"/>
                            </a:ext>
                          </a:extLst>
                        </a:blip>
                        <a:stretch>
                          <a:fillRect/>
                        </a:stretch>
                      </pic:blipFill>
                      <pic:spPr>
                        <a:xfrm>
                          <a:off x="0" y="0"/>
                          <a:ext cx="423862" cy="423862"/>
                        </a:xfrm>
                        <a:prstGeom prst="rect">
                          <a:avLst/>
                        </a:prstGeom>
                      </pic:spPr>
                    </pic:pic>
                  </a:graphicData>
                </a:graphic>
              </wp:inline>
            </w:drawing>
          </w:r>
        </w:p>
      </w:tc>
      <w:tc>
        <w:tcPr>
          <w:tcW w:w="3081" w:type="dxa"/>
        </w:tcPr>
        <w:p w:rsidR="001E68D6" w:rsidRDefault="000570C1" w:rsidP="00623377">
          <w:pPr>
            <w:pStyle w:val="Footer"/>
            <w:jc w:val="right"/>
          </w:pPr>
          <w:r w:rsidRPr="002F380E">
            <w:rPr>
              <w:color w:val="FFFFFF" w:themeColor="background1"/>
            </w:rPr>
            <w:t xml:space="preserve">Document </w:t>
          </w:r>
          <w:r w:rsidR="00623377">
            <w:rPr>
              <w:lang w:val="en-US"/>
            </w:rPr>
            <w:t>GHHIN Overview</w:t>
          </w:r>
          <w:r w:rsidR="001E68D6">
            <w:t xml:space="preserve"> </w:t>
          </w:r>
          <w:r w:rsidR="001E68D6" w:rsidRPr="006C39CD">
            <w:rPr>
              <w:color w:val="C00000"/>
              <w:sz w:val="24"/>
              <w:szCs w:val="28"/>
            </w:rPr>
            <w:t>|</w:t>
          </w:r>
          <w:r w:rsidR="001E68D6">
            <w:t xml:space="preserve"> </w:t>
          </w:r>
          <w:sdt>
            <w:sdtPr>
              <w:id w:val="120423373"/>
              <w:docPartObj>
                <w:docPartGallery w:val="Page Numbers (Bottom of Page)"/>
                <w:docPartUnique/>
              </w:docPartObj>
            </w:sdtPr>
            <w:sdtEndPr>
              <w:rPr>
                <w:noProof/>
              </w:rPr>
            </w:sdtEndPr>
            <w:sdtContent>
              <w:r w:rsidR="001E68D6">
                <w:fldChar w:fldCharType="begin"/>
              </w:r>
              <w:r w:rsidR="001E68D6">
                <w:instrText xml:space="preserve"> PAGE   \* MERGEFORMAT </w:instrText>
              </w:r>
              <w:r w:rsidR="001E68D6">
                <w:fldChar w:fldCharType="separate"/>
              </w:r>
              <w:r w:rsidR="007401A8">
                <w:rPr>
                  <w:noProof/>
                </w:rPr>
                <w:t>i</w:t>
              </w:r>
              <w:r w:rsidR="001E68D6">
                <w:rPr>
                  <w:noProof/>
                </w:rPr>
                <w:fldChar w:fldCharType="end"/>
              </w:r>
            </w:sdtContent>
          </w:sdt>
        </w:p>
        <w:p w:rsidR="000570C1" w:rsidRPr="002F380E" w:rsidRDefault="001E68D6" w:rsidP="001E68D6">
          <w:pPr>
            <w:pStyle w:val="Footer"/>
            <w:jc w:val="right"/>
            <w:rPr>
              <w:color w:val="FFFFFF" w:themeColor="background1"/>
            </w:rPr>
          </w:pPr>
          <w:r w:rsidRPr="002F380E">
            <w:rPr>
              <w:color w:val="FFFFFF" w:themeColor="background1"/>
            </w:rPr>
            <w:t xml:space="preserve"> </w:t>
          </w:r>
          <w:r w:rsidR="000570C1" w:rsidRPr="002F380E">
            <w:rPr>
              <w:color w:val="FFFFFF" w:themeColor="background1"/>
            </w:rPr>
            <w:t>Name</w:t>
          </w:r>
        </w:p>
      </w:tc>
    </w:tr>
  </w:tbl>
  <w:p w:rsidR="006C39CD" w:rsidRPr="00326B29" w:rsidRDefault="006C39CD" w:rsidP="000570C1">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660"/>
      <w:gridCol w:w="3502"/>
      <w:gridCol w:w="3081"/>
    </w:tblGrid>
    <w:tr w:rsidR="000570C1" w:rsidTr="004E7BE6">
      <w:tc>
        <w:tcPr>
          <w:tcW w:w="2660" w:type="dxa"/>
        </w:tcPr>
        <w:p w:rsidR="000570C1" w:rsidRDefault="000570C1" w:rsidP="008D260C">
          <w:pPr>
            <w:pStyle w:val="Footer"/>
          </w:pPr>
          <w:r>
            <w:rPr>
              <w:noProof/>
              <w:lang w:val="en-US"/>
            </w:rPr>
            <mc:AlternateContent>
              <mc:Choice Requires="wpg">
                <w:drawing>
                  <wp:anchor distT="0" distB="0" distL="114300" distR="114300" simplePos="0" relativeHeight="251686912" behindDoc="0" locked="0" layoutInCell="1" allowOverlap="1" wp14:anchorId="5BCD1044" wp14:editId="64F5E27C">
                    <wp:simplePos x="0" y="0"/>
                    <wp:positionH relativeFrom="column">
                      <wp:posOffset>-90487</wp:posOffset>
                    </wp:positionH>
                    <wp:positionV relativeFrom="paragraph">
                      <wp:posOffset>-91440</wp:posOffset>
                    </wp:positionV>
                    <wp:extent cx="1637983" cy="488609"/>
                    <wp:effectExtent l="0" t="0" r="635" b="6985"/>
                    <wp:wrapNone/>
                    <wp:docPr id="29" name="Group 29"/>
                    <wp:cNvGraphicFramePr/>
                    <a:graphic xmlns:a="http://schemas.openxmlformats.org/drawingml/2006/main">
                      <a:graphicData uri="http://schemas.microsoft.com/office/word/2010/wordprocessingGroup">
                        <wpg:wgp>
                          <wpg:cNvGrpSpPr/>
                          <wpg:grpSpPr>
                            <a:xfrm>
                              <a:off x="0" y="0"/>
                              <a:ext cx="1637983" cy="488609"/>
                              <a:chOff x="0" y="0"/>
                              <a:chExt cx="1637983" cy="488609"/>
                            </a:xfrm>
                          </wpg:grpSpPr>
                          <wpg:grpSp>
                            <wpg:cNvPr id="30" name="Group 30"/>
                            <wpg:cNvGrpSpPr/>
                            <wpg:grpSpPr>
                              <a:xfrm>
                                <a:off x="0" y="0"/>
                                <a:ext cx="1637983" cy="488609"/>
                                <a:chOff x="0" y="0"/>
                                <a:chExt cx="1637983" cy="488609"/>
                              </a:xfrm>
                            </wpg:grpSpPr>
                            <wps:wsp>
                              <wps:cNvPr id="31" name="Text Box 31"/>
                              <wps:cNvSpPr txBox="1"/>
                              <wps:spPr>
                                <a:xfrm>
                                  <a:off x="28575" y="376238"/>
                                  <a:ext cx="1609408" cy="1123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0C1" w:rsidRPr="002F380E" w:rsidRDefault="000570C1" w:rsidP="000570C1">
                                    <w:pPr>
                                      <w:jc w:val="center"/>
                                      <w:rPr>
                                        <w:rFonts w:asciiTheme="minorBidi" w:eastAsia="Arial Unicode MS" w:hAnsiTheme="minorBidi"/>
                                        <w:color w:val="808080" w:themeColor="background1" w:themeShade="80"/>
                                        <w:spacing w:val="-3"/>
                                        <w:sz w:val="11"/>
                                        <w:szCs w:val="11"/>
                                        <w:lang w:val="en-US"/>
                                      </w:rPr>
                                    </w:pPr>
                                    <w:r w:rsidRPr="002F380E">
                                      <w:rPr>
                                        <w:rFonts w:asciiTheme="minorBidi" w:eastAsia="Arial Unicode MS" w:hAnsiTheme="minorBidi"/>
                                        <w:color w:val="808080" w:themeColor="background1" w:themeShade="80"/>
                                        <w:spacing w:val="-3"/>
                                        <w:sz w:val="11"/>
                                        <w:szCs w:val="11"/>
                                        <w:lang w:val="en-US"/>
                                      </w:rPr>
                                      <w:t>JOINT OFFICE FOR CLIMATE AND HEALTH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24" name="Straight Connector 1024"/>
                              <wps:cNvCnPr/>
                              <wps:spPr>
                                <a:xfrm>
                                  <a:off x="885825" y="90488"/>
                                  <a:ext cx="0" cy="233362"/>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25" name="Picture 1025"/>
                                <pic:cNvPicPr>
                                  <a:picLocks noChangeAspect="1"/>
                                </pic:cNvPicPr>
                              </pic:nvPicPr>
                              <pic:blipFill rotWithShape="1">
                                <a:blip r:embed="rId1">
                                  <a:extLst>
                                    <a:ext uri="{28A0092B-C50C-407E-A947-70E740481C1C}">
                                      <a14:useLocalDpi xmlns:a14="http://schemas.microsoft.com/office/drawing/2010/main" val="0"/>
                                    </a:ext>
                                  </a:extLst>
                                </a:blip>
                                <a:srcRect r="6383"/>
                                <a:stretch/>
                              </pic:blipFill>
                              <pic:spPr bwMode="auto">
                                <a:xfrm>
                                  <a:off x="0" y="0"/>
                                  <a:ext cx="828675" cy="433388"/>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1026" name="Picture 102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971550" y="138113"/>
                                <a:ext cx="628650" cy="2047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29" o:spid="_x0000_s1038" style="position:absolute;margin-left:-7.1pt;margin-top:-7.2pt;width:129pt;height:38.45pt;z-index:251686912;mso-width-relative:margin;mso-height-relative:margin" coordsize="16379,4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">
                    <v:group id="Group 30" o:spid="_x0000_s1039" style="position:absolute;width:16379;height:4886" coordsize="16379,4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type id="_x0000_t202" coordsize="21600,21600" o:spt="202" path="m,l,21600r21600,l21600,xe">
                        <v:stroke joinstyle="miter"/>
                        <v:path gradientshapeok="t" o:connecttype="rect"/>
                      </v:shapetype>
                      <v:shape id="Text Box 31" o:spid="_x0000_s1040" type="#_x0000_t202" style="position:absolute;left:285;top:3762;width:16094;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muscYA&#10;AADbAAAADwAAAGRycy9kb3ducmV2LnhtbESPX0vDQBDE34V+h2MLfbOXWJASey2iFvrgn1pb0Lc1&#10;tybB3F6426bx23tCwcdhZn7DLFaDa1VPITaeDeTTDBRx6W3DlYH92/pyDioKssXWMxn4oQir5ehi&#10;gYX1J36lfieVShCOBRqoRbpC61jW5DBOfUecvC8fHEqSodI24CnBXauvsuxaO2w4LdTY0V1N5ffu&#10;6Ay07zE8fmby0d9XT7J90cfDQ/5szGQ83N6AEhrkP3xub6yBWQ5/X9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muscYAAADbAAAADwAAAAAAAAAAAAAAAACYAgAAZHJz&#10;L2Rvd25yZXYueG1sUEsFBgAAAAAEAAQA9QAAAIsDAAAAAA==&#10;" filled="f" stroked="f" strokeweight=".5pt">
                        <v:textbox inset="0,0,0,0">
                          <w:txbxContent>
                            <w:p w:rsidR="000570C1" w:rsidRPr="002F380E" w:rsidRDefault="000570C1" w:rsidP="000570C1">
                              <w:pPr>
                                <w:jc w:val="center"/>
                                <w:rPr>
                                  <w:rFonts w:asciiTheme="minorBidi" w:eastAsia="Arial Unicode MS" w:hAnsiTheme="minorBidi"/>
                                  <w:color w:val="808080" w:themeColor="background1" w:themeShade="80"/>
                                  <w:spacing w:val="-3"/>
                                  <w:sz w:val="11"/>
                                  <w:szCs w:val="11"/>
                                  <w:lang w:val="en-US"/>
                                </w:rPr>
                              </w:pPr>
                              <w:r w:rsidRPr="002F380E">
                                <w:rPr>
                                  <w:rFonts w:asciiTheme="minorBidi" w:eastAsia="Arial Unicode MS" w:hAnsiTheme="minorBidi"/>
                                  <w:color w:val="808080" w:themeColor="background1" w:themeShade="80"/>
                                  <w:spacing w:val="-3"/>
                                  <w:sz w:val="11"/>
                                  <w:szCs w:val="11"/>
                                  <w:lang w:val="en-US"/>
                                </w:rPr>
                                <w:t>JOINT OFFICE FOR CLIMATE AND HEALTH</w:t>
                              </w:r>
                            </w:p>
                          </w:txbxContent>
                        </v:textbox>
                      </v:shape>
                      <v:line id="Straight Connector 1024" o:spid="_x0000_s1041" style="position:absolute;visibility:visible;mso-wrap-style:square" from="8858,904" to="8858,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woGcYAAADdAAAADwAAAGRycy9kb3ducmV2LnhtbESPQWsCMRCF7wX/Q5hCbzVbqUW2Rimy&#10;LT0pVQ/2NmzG3aWbyZKku9FfbwTB2wzvvW/ezJfRtKIn5xvLCl7GGQji0uqGKwX73efzDIQPyBpb&#10;y6TgRB6Wi9HDHHNtB/6hfhsqkSDsc1RQh9DlUvqyJoN+bDvipB2tMxjS6iqpHQ4Jblo5ybI3abDh&#10;dKHGjlY1lX/bf5Mop/4wjbLAr2Psi06eN2v+3Sj19Bg/3kEEiuFuvqW/daqfTV7h+k0aQS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cKBnGAAAA3QAAAA8AAAAAAAAA&#10;AAAAAAAAoQIAAGRycy9kb3ducmV2LnhtbFBLBQYAAAAABAAEAPkAAACUAwAAAAA=&#10;" strokecolor="#d8d8d8 [2732]"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5" o:spid="_x0000_s1042" type="#_x0000_t75" style="position:absolute;width:8286;height:43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RUF7DAAAA3QAAAA8AAABkcnMvZG93bnJldi54bWxET01LAzEQvQv9D2EEL2ITFyyybVpUKBRh&#10;D9biedhMs6GbyTaJ29VfbwTB2zze56w2k+/FSDG5wBru5woEcRuMY6vh8L69ewSRMrLBPjBp+KIE&#10;m/XsaoW1CRd+o3GfrSghnGrU0OU81FKmtiOPaR4G4sIdQ/SYC4xWmoiXEu57WSm1kB4dl4YOB3rp&#10;qD3tP72GSjW2Odvm9vmwwPT68X10Lo5a31xPT0sQmab8L/5z70yZr6oH+P2mnCDX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lFQXsMAAADdAAAADwAAAAAAAAAAAAAAAACf&#10;AgAAZHJzL2Rvd25yZXYueG1sUEsFBgAAAAAEAAQA9wAAAI8DAAAAAA==&#10;">
                        <v:imagedata r:id="rId3" o:title="" cropright="4183f"/>
                        <v:path arrowok="t"/>
                      </v:shape>
                    </v:group>
                    <v:shape id="Picture 1026" o:spid="_x0000_s1043" type="#_x0000_t75" style="position:absolute;left:9715;top:1381;width:6287;height:2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WH7/FAAAA3QAAAA8AAABkcnMvZG93bnJldi54bWxET01rwkAQvQv9D8sUetONqYqkrtIWhIKH&#10;qmnS65Adk9jsbMxuNf33riD0No/3OYtVbxpxps7VlhWMRxEI4sLqmksFX+l6OAfhPLLGxjIp+CMH&#10;q+XDYIGJthfe0XnvSxFC2CWooPK+TaR0RUUG3ci2xIE72M6gD7Arpe7wEsJNI+MomkmDNYeGClt6&#10;r6j42f8aBc+TE7np9ybfHbJ0O82O+efbPFbq6bF/fQHhqff/4rv7Q4f5UTyD2zfhBLm8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lh+/xQAAAN0AAAAPAAAAAAAAAAAAAAAA&#10;AJ8CAABkcnMvZG93bnJldi54bWxQSwUGAAAAAAQABAD3AAAAkQMAAAAA&#10;">
                      <v:imagedata r:id="rId4" o:title=""/>
                      <v:path arrowok="t"/>
                    </v:shape>
                  </v:group>
                </w:pict>
              </mc:Fallback>
            </mc:AlternateContent>
          </w:r>
          <w:r>
            <w:rPr>
              <w:noProof/>
              <w:lang w:val="en-US"/>
            </w:rPr>
            <w:t xml:space="preserve"> </w:t>
          </w:r>
        </w:p>
      </w:tc>
      <w:tc>
        <w:tcPr>
          <w:tcW w:w="3502" w:type="dxa"/>
        </w:tcPr>
        <w:p w:rsidR="000570C1" w:rsidRDefault="000570C1" w:rsidP="008D260C">
          <w:pPr>
            <w:pStyle w:val="Footer"/>
          </w:pPr>
          <w:r>
            <w:rPr>
              <w:noProof/>
              <w:lang w:val="en-US"/>
            </w:rPr>
            <w:drawing>
              <wp:inline distT="0" distB="0" distL="0" distR="0" wp14:anchorId="47FE8A76" wp14:editId="0B129B6D">
                <wp:extent cx="423862" cy="423862"/>
                <wp:effectExtent l="0" t="0" r="0" b="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aa-logo_0.png"/>
                        <pic:cNvPicPr/>
                      </pic:nvPicPr>
                      <pic:blipFill>
                        <a:blip r:embed="rId5">
                          <a:extLst>
                            <a:ext uri="{28A0092B-C50C-407E-A947-70E740481C1C}">
                              <a14:useLocalDpi xmlns:a14="http://schemas.microsoft.com/office/drawing/2010/main" val="0"/>
                            </a:ext>
                          </a:extLst>
                        </a:blip>
                        <a:stretch>
                          <a:fillRect/>
                        </a:stretch>
                      </pic:blipFill>
                      <pic:spPr>
                        <a:xfrm>
                          <a:off x="0" y="0"/>
                          <a:ext cx="423722" cy="423722"/>
                        </a:xfrm>
                        <a:prstGeom prst="rect">
                          <a:avLst/>
                        </a:prstGeom>
                      </pic:spPr>
                    </pic:pic>
                  </a:graphicData>
                </a:graphic>
              </wp:inline>
            </w:drawing>
          </w:r>
        </w:p>
      </w:tc>
      <w:tc>
        <w:tcPr>
          <w:tcW w:w="3081" w:type="dxa"/>
        </w:tcPr>
        <w:p w:rsidR="000570C1" w:rsidRDefault="00E1101B" w:rsidP="0089320B">
          <w:pPr>
            <w:pStyle w:val="Footer"/>
            <w:jc w:val="right"/>
          </w:pPr>
          <w:r>
            <w:rPr>
              <w:color w:val="FFFFFF" w:themeColor="background1"/>
            </w:rPr>
            <w:t xml:space="preserve">Document </w:t>
          </w:r>
          <w:r w:rsidR="0089320B">
            <w:t>GHHIN Overview</w:t>
          </w:r>
          <w:r w:rsidR="000570C1">
            <w:t xml:space="preserve"> </w:t>
          </w:r>
          <w:r w:rsidR="000570C1" w:rsidRPr="006C39CD">
            <w:rPr>
              <w:color w:val="C00000"/>
              <w:sz w:val="24"/>
              <w:szCs w:val="28"/>
            </w:rPr>
            <w:t>|</w:t>
          </w:r>
          <w:r w:rsidR="000570C1">
            <w:t xml:space="preserve"> </w:t>
          </w:r>
          <w:sdt>
            <w:sdtPr>
              <w:id w:val="827249039"/>
              <w:docPartObj>
                <w:docPartGallery w:val="Page Numbers (Bottom of Page)"/>
                <w:docPartUnique/>
              </w:docPartObj>
            </w:sdtPr>
            <w:sdtEndPr>
              <w:rPr>
                <w:noProof/>
              </w:rPr>
            </w:sdtEndPr>
            <w:sdtContent>
              <w:r w:rsidR="000570C1">
                <w:fldChar w:fldCharType="begin"/>
              </w:r>
              <w:r w:rsidR="000570C1">
                <w:instrText xml:space="preserve"> PAGE   \* MERGEFORMAT </w:instrText>
              </w:r>
              <w:r w:rsidR="000570C1">
                <w:fldChar w:fldCharType="separate"/>
              </w:r>
              <w:r w:rsidR="007401A8">
                <w:rPr>
                  <w:noProof/>
                </w:rPr>
                <w:t>8</w:t>
              </w:r>
              <w:r w:rsidR="000570C1">
                <w:rPr>
                  <w:noProof/>
                </w:rPr>
                <w:fldChar w:fldCharType="end"/>
              </w:r>
            </w:sdtContent>
          </w:sdt>
        </w:p>
        <w:p w:rsidR="000570C1" w:rsidRPr="002F380E" w:rsidRDefault="000570C1" w:rsidP="008D260C">
          <w:pPr>
            <w:pStyle w:val="Footer"/>
            <w:jc w:val="right"/>
            <w:rPr>
              <w:color w:val="FFFFFF" w:themeColor="background1"/>
            </w:rPr>
          </w:pPr>
        </w:p>
      </w:tc>
    </w:tr>
  </w:tbl>
  <w:p w:rsidR="006C39CD" w:rsidRDefault="006C39CD" w:rsidP="000570C1">
    <w:pPr>
      <w:pStyle w:val="Footer"/>
      <w:ind w:right="4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054" w:rsidRDefault="000A2054" w:rsidP="00AB6B12">
      <w:r>
        <w:separator/>
      </w:r>
    </w:p>
  </w:footnote>
  <w:footnote w:type="continuationSeparator" w:id="0">
    <w:p w:rsidR="000A2054" w:rsidRDefault="000A2054" w:rsidP="00AB6B12">
      <w:r>
        <w:continuationSeparator/>
      </w:r>
    </w:p>
  </w:footnote>
  <w:footnote w:id="1">
    <w:p w:rsidR="00E374C3" w:rsidRPr="00E374C3" w:rsidRDefault="00E374C3" w:rsidP="007401A8">
      <w:pPr>
        <w:pStyle w:val="FootnoteText"/>
        <w:rPr>
          <w:color w:val="808080" w:themeColor="background1" w:themeShade="80"/>
          <w:sz w:val="16"/>
          <w:szCs w:val="16"/>
        </w:rPr>
      </w:pPr>
      <w:r w:rsidRPr="00E374C3">
        <w:rPr>
          <w:rStyle w:val="FootnoteReference"/>
          <w:color w:val="808080" w:themeColor="background1" w:themeShade="80"/>
          <w:sz w:val="16"/>
          <w:szCs w:val="16"/>
        </w:rPr>
        <w:footnoteRef/>
      </w:r>
      <w:r w:rsidRPr="00E374C3">
        <w:rPr>
          <w:color w:val="808080" w:themeColor="background1" w:themeShade="80"/>
          <w:sz w:val="16"/>
          <w:szCs w:val="16"/>
        </w:rPr>
        <w:t xml:space="preserve"> e.g. health practitioners, government authorities, community service organizations, urban planners, and the meteorological community</w:t>
      </w:r>
    </w:p>
  </w:footnote>
  <w:footnote w:id="2">
    <w:p w:rsidR="00E374C3" w:rsidRPr="00E374C3" w:rsidRDefault="00E374C3" w:rsidP="00E374C3">
      <w:pPr>
        <w:pStyle w:val="FootnoteText"/>
        <w:rPr>
          <w:color w:val="808080" w:themeColor="background1" w:themeShade="80"/>
          <w:sz w:val="16"/>
          <w:szCs w:val="16"/>
        </w:rPr>
      </w:pPr>
      <w:r w:rsidRPr="00E374C3">
        <w:rPr>
          <w:rStyle w:val="FootnoteReference"/>
          <w:color w:val="808080" w:themeColor="background1" w:themeShade="80"/>
          <w:sz w:val="16"/>
          <w:szCs w:val="16"/>
        </w:rPr>
        <w:footnoteRef/>
      </w:r>
      <w:r w:rsidRPr="00E374C3">
        <w:rPr>
          <w:color w:val="808080" w:themeColor="background1" w:themeShade="80"/>
          <w:sz w:val="16"/>
          <w:szCs w:val="16"/>
        </w:rPr>
        <w:t xml:space="preserve"> </w:t>
      </w:r>
      <w:hyperlink r:id="rId1" w:history="1">
        <w:r w:rsidRPr="00E374C3">
          <w:rPr>
            <w:rStyle w:val="Hyperlink"/>
            <w:color w:val="808080" w:themeColor="background1" w:themeShade="80"/>
            <w:sz w:val="16"/>
            <w:szCs w:val="16"/>
          </w:rPr>
          <w:t>http://cpo.noaa.gov/AboutCPO/IntegratedInformationSystems/NIHHIS/AboutNIHHIS.aspx</w:t>
        </w:r>
      </w:hyperlink>
    </w:p>
    <w:p w:rsidR="00E374C3" w:rsidRPr="00E374C3" w:rsidRDefault="00E374C3" w:rsidP="00E374C3">
      <w:pPr>
        <w:pStyle w:val="FootnoteText"/>
        <w:rPr>
          <w:color w:val="808080" w:themeColor="background1" w:themeShade="80"/>
          <w:sz w:val="16"/>
          <w:szCs w:val="16"/>
        </w:rPr>
      </w:pPr>
    </w:p>
  </w:footnote>
  <w:footnote w:id="3">
    <w:p w:rsidR="001613FA" w:rsidRPr="000A14DE" w:rsidRDefault="001613FA" w:rsidP="001613FA">
      <w:pPr>
        <w:pStyle w:val="FootnoteText"/>
        <w:rPr>
          <w:sz w:val="16"/>
          <w:szCs w:val="16"/>
        </w:rPr>
      </w:pPr>
      <w:r w:rsidRPr="000A14DE">
        <w:rPr>
          <w:rStyle w:val="FootnoteReference"/>
          <w:sz w:val="16"/>
          <w:szCs w:val="16"/>
        </w:rPr>
        <w:footnoteRef/>
      </w:r>
      <w:r w:rsidRPr="000A14DE">
        <w:rPr>
          <w:sz w:val="16"/>
          <w:szCs w:val="16"/>
        </w:rPr>
        <w:t xml:space="preserve"> </w:t>
      </w:r>
      <w:r w:rsidRPr="000A14DE">
        <w:rPr>
          <w:i/>
          <w:iCs/>
          <w:sz w:val="16"/>
          <w:szCs w:val="16"/>
        </w:rPr>
        <w:t>http://toolkit.climate.gov/nihhis/</w:t>
      </w:r>
      <w:r>
        <w:rPr>
          <w:i/>
          <w:iCs/>
          <w:sz w:val="16"/>
          <w:szCs w:val="16"/>
        </w:rPr>
        <w:br/>
      </w:r>
    </w:p>
  </w:footnote>
  <w:footnote w:id="4">
    <w:p w:rsidR="000A14DE" w:rsidRDefault="000A14DE" w:rsidP="000A14DE">
      <w:pPr>
        <w:pStyle w:val="FootnoteText"/>
        <w:rPr>
          <w:sz w:val="16"/>
          <w:szCs w:val="16"/>
        </w:rPr>
      </w:pPr>
      <w:r w:rsidRPr="00464E36">
        <w:rPr>
          <w:rStyle w:val="FootnoteReference"/>
          <w:sz w:val="16"/>
          <w:szCs w:val="16"/>
        </w:rPr>
        <w:footnoteRef/>
      </w:r>
      <w:r w:rsidRPr="00464E36">
        <w:rPr>
          <w:rStyle w:val="FootnoteReference"/>
          <w:sz w:val="16"/>
          <w:szCs w:val="16"/>
        </w:rPr>
        <w:footnoteRef/>
      </w:r>
      <w:r w:rsidRPr="00464E36">
        <w:rPr>
          <w:sz w:val="16"/>
          <w:szCs w:val="16"/>
        </w:rPr>
        <w:t xml:space="preserve"> There are populations of concern with inherent heightened vulnerability to extreme heat - including older adults, children, lower income persons and communities, persons with existing health conditions (including mental health) - as well as other social determinants of vulnerability including occupation, income disparities, the urban heat island effect, reduced access to health services in remote areas, environmental justice issues, and others.</w:t>
      </w:r>
    </w:p>
    <w:p w:rsidR="000A14DE" w:rsidRPr="00464E36" w:rsidRDefault="000A14DE" w:rsidP="000A14DE">
      <w:pPr>
        <w:pStyle w:val="FootnoteText"/>
        <w:rPr>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BE6" w:rsidRDefault="004E7BE6" w:rsidP="004E7BE6">
    <w:pPr>
      <w:pStyle w:val="Header"/>
      <w:jc w:val="right"/>
    </w:pPr>
    <w:r>
      <w:rPr>
        <w:noProof/>
        <w:lang w:val="en-US"/>
      </w:rPr>
      <w:drawing>
        <wp:inline distT="0" distB="0" distL="0" distR="0" wp14:anchorId="37BA25CB" wp14:editId="7B48A739">
          <wp:extent cx="2256312" cy="7481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HIN-logo.png"/>
                  <pic:cNvPicPr/>
                </pic:nvPicPr>
                <pic:blipFill rotWithShape="1">
                  <a:blip r:embed="rId1">
                    <a:extLst>
                      <a:ext uri="{28A0092B-C50C-407E-A947-70E740481C1C}">
                        <a14:useLocalDpi xmlns:a14="http://schemas.microsoft.com/office/drawing/2010/main" val="0"/>
                      </a:ext>
                    </a:extLst>
                  </a:blip>
                  <a:srcRect l="2555" t="9456" r="3887" b="10168"/>
                  <a:stretch/>
                </pic:blipFill>
                <pic:spPr bwMode="auto">
                  <a:xfrm>
                    <a:off x="0" y="0"/>
                    <a:ext cx="2286263" cy="758076"/>
                  </a:xfrm>
                  <a:prstGeom prst="rect">
                    <a:avLst/>
                  </a:prstGeom>
                  <a:ln>
                    <a:noFill/>
                  </a:ln>
                  <a:extLst>
                    <a:ext uri="{53640926-AAD7-44D8-BBD7-CCE9431645EC}">
                      <a14:shadowObscured xmlns:a14="http://schemas.microsoft.com/office/drawing/2010/main"/>
                    </a:ext>
                  </a:extLst>
                </pic:spPr>
              </pic:pic>
            </a:graphicData>
          </a:graphic>
        </wp:inline>
      </w:drawing>
    </w:r>
  </w:p>
  <w:p w:rsidR="006427F3" w:rsidRDefault="006427F3" w:rsidP="004E7BE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0E0E"/>
    <w:multiLevelType w:val="hybridMultilevel"/>
    <w:tmpl w:val="E5769B10"/>
    <w:lvl w:ilvl="0" w:tplc="0409000F">
      <w:start w:val="1"/>
      <w:numFmt w:val="decimal"/>
      <w:lvlText w:val="%1."/>
      <w:lvlJc w:val="left"/>
      <w:pPr>
        <w:ind w:left="720" w:hanging="360"/>
      </w:pPr>
      <w:rPr>
        <w:rFonts w:hint="default"/>
      </w:rPr>
    </w:lvl>
    <w:lvl w:ilvl="1" w:tplc="04C0A4A0">
      <w:start w:val="1"/>
      <w:numFmt w:val="bullet"/>
      <w:lvlText w:val=""/>
      <w:lvlJc w:val="left"/>
      <w:pPr>
        <w:ind w:left="1440" w:hanging="360"/>
      </w:pPr>
      <w:rPr>
        <w:rFonts w:ascii="Webdings" w:hAnsi="Webdings" w:cs="Webdings" w:hint="default"/>
        <w:color w:val="E36C0A" w:themeColor="accent6" w:themeShade="BF"/>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A23C0"/>
    <w:multiLevelType w:val="hybridMultilevel"/>
    <w:tmpl w:val="C97069EC"/>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440F4"/>
    <w:multiLevelType w:val="hybridMultilevel"/>
    <w:tmpl w:val="0694C37C"/>
    <w:lvl w:ilvl="0" w:tplc="84228CB8">
      <w:start w:val="1"/>
      <w:numFmt w:val="bullet"/>
      <w:lvlText w:val=""/>
      <w:lvlJc w:val="left"/>
      <w:pPr>
        <w:ind w:left="720" w:hanging="360"/>
      </w:pPr>
      <w:rPr>
        <w:rFonts w:ascii="Symbol" w:hAnsi="Symbol" w:cs="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4D6E67"/>
    <w:multiLevelType w:val="hybridMultilevel"/>
    <w:tmpl w:val="E91EADD2"/>
    <w:lvl w:ilvl="0" w:tplc="9A646324">
      <w:start w:val="1"/>
      <w:numFmt w:val="decimal"/>
      <w:lvlText w:val="%1."/>
      <w:lvlJc w:val="left"/>
      <w:pPr>
        <w:ind w:left="1146" w:hanging="360"/>
      </w:pPr>
      <w:rPr>
        <w:rFonts w:hint="default"/>
        <w:color w:val="C0000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18901243"/>
    <w:multiLevelType w:val="hybridMultilevel"/>
    <w:tmpl w:val="96FA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C718F"/>
    <w:multiLevelType w:val="hybridMultilevel"/>
    <w:tmpl w:val="B39CF038"/>
    <w:lvl w:ilvl="0" w:tplc="0409000F">
      <w:start w:val="1"/>
      <w:numFmt w:val="decimal"/>
      <w:lvlText w:val="%1."/>
      <w:lvlJc w:val="left"/>
      <w:pPr>
        <w:ind w:left="720" w:hanging="360"/>
      </w:pPr>
      <w:rPr>
        <w:rFonts w:hint="default"/>
      </w:rPr>
    </w:lvl>
    <w:lvl w:ilvl="1" w:tplc="AB64CA8A">
      <w:start w:val="1"/>
      <w:numFmt w:val="bullet"/>
      <w:lvlText w:val=""/>
      <w:lvlJc w:val="left"/>
      <w:pPr>
        <w:ind w:left="1440" w:hanging="360"/>
      </w:pPr>
      <w:rPr>
        <w:rFonts w:ascii="Webdings" w:hAnsi="Webdings" w:cs="Webdings" w:hint="default"/>
        <w:color w:val="C0000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887BDC"/>
    <w:multiLevelType w:val="hybridMultilevel"/>
    <w:tmpl w:val="03288514"/>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1351EE"/>
    <w:multiLevelType w:val="hybridMultilevel"/>
    <w:tmpl w:val="9B56CD08"/>
    <w:lvl w:ilvl="0" w:tplc="0409000F">
      <w:start w:val="1"/>
      <w:numFmt w:val="decimal"/>
      <w:lvlText w:val="%1."/>
      <w:lvlJc w:val="left"/>
      <w:pPr>
        <w:ind w:left="720" w:hanging="360"/>
      </w:pPr>
      <w:rPr>
        <w:rFonts w:hint="default"/>
      </w:rPr>
    </w:lvl>
    <w:lvl w:ilvl="1" w:tplc="AB64CA8A">
      <w:start w:val="1"/>
      <w:numFmt w:val="bullet"/>
      <w:lvlText w:val=""/>
      <w:lvlJc w:val="left"/>
      <w:pPr>
        <w:ind w:left="1440" w:hanging="360"/>
      </w:pPr>
      <w:rPr>
        <w:rFonts w:ascii="Webdings" w:hAnsi="Webdings" w:cs="Webdings" w:hint="default"/>
        <w:color w:val="C0000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FB1226"/>
    <w:multiLevelType w:val="hybridMultilevel"/>
    <w:tmpl w:val="6F5231F0"/>
    <w:lvl w:ilvl="0" w:tplc="04FE0710">
      <w:start w:val="1"/>
      <w:numFmt w:val="upperRoman"/>
      <w:lvlText w:val="%1."/>
      <w:lvlJc w:val="left"/>
      <w:pPr>
        <w:ind w:left="720" w:hanging="360"/>
      </w:pPr>
      <w:rPr>
        <w:rFonts w:hint="default"/>
        <w:color w:val="C0000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89516C"/>
    <w:multiLevelType w:val="hybridMultilevel"/>
    <w:tmpl w:val="F3AA5918"/>
    <w:lvl w:ilvl="0" w:tplc="84228CB8">
      <w:start w:val="1"/>
      <w:numFmt w:val="bullet"/>
      <w:lvlText w:val=""/>
      <w:lvlJc w:val="left"/>
      <w:pPr>
        <w:ind w:left="1146" w:hanging="360"/>
      </w:pPr>
      <w:rPr>
        <w:rFonts w:ascii="Symbol" w:hAnsi="Symbol" w:cs="Symbol" w:hint="default"/>
        <w:color w:val="C0000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49337EE1"/>
    <w:multiLevelType w:val="hybridMultilevel"/>
    <w:tmpl w:val="C24A43D4"/>
    <w:lvl w:ilvl="0" w:tplc="0409000F">
      <w:start w:val="1"/>
      <w:numFmt w:val="decimal"/>
      <w:lvlText w:val="%1."/>
      <w:lvlJc w:val="left"/>
      <w:pPr>
        <w:ind w:left="720" w:hanging="360"/>
      </w:pPr>
      <w:rPr>
        <w:rFonts w:hint="default"/>
      </w:rPr>
    </w:lvl>
    <w:lvl w:ilvl="1" w:tplc="AB64CA8A">
      <w:start w:val="1"/>
      <w:numFmt w:val="bullet"/>
      <w:lvlText w:val=""/>
      <w:lvlJc w:val="left"/>
      <w:pPr>
        <w:ind w:left="1440" w:hanging="360"/>
      </w:pPr>
      <w:rPr>
        <w:rFonts w:ascii="Webdings" w:hAnsi="Webdings" w:cs="Webdings" w:hint="default"/>
        <w:color w:val="C0000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8000A7"/>
    <w:multiLevelType w:val="hybridMultilevel"/>
    <w:tmpl w:val="7FC8A24A"/>
    <w:lvl w:ilvl="0" w:tplc="53AE9ADA">
      <w:start w:val="1"/>
      <w:numFmt w:val="decimal"/>
      <w:lvlText w:val="%1."/>
      <w:lvlJc w:val="left"/>
      <w:pPr>
        <w:ind w:left="1146" w:hanging="360"/>
      </w:pPr>
      <w:rPr>
        <w:rFonts w:hint="default"/>
        <w:color w:val="auto"/>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4EBC4DF6"/>
    <w:multiLevelType w:val="hybridMultilevel"/>
    <w:tmpl w:val="141CDBA8"/>
    <w:lvl w:ilvl="0" w:tplc="84228CB8">
      <w:start w:val="1"/>
      <w:numFmt w:val="bullet"/>
      <w:lvlText w:val=""/>
      <w:lvlJc w:val="left"/>
      <w:pPr>
        <w:ind w:left="720" w:hanging="360"/>
      </w:pPr>
      <w:rPr>
        <w:rFonts w:ascii="Symbol" w:hAnsi="Symbol" w:cs="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C83BC6"/>
    <w:multiLevelType w:val="hybridMultilevel"/>
    <w:tmpl w:val="CBB0B23C"/>
    <w:lvl w:ilvl="0" w:tplc="0409000F">
      <w:start w:val="1"/>
      <w:numFmt w:val="decimal"/>
      <w:lvlText w:val="%1."/>
      <w:lvlJc w:val="left"/>
      <w:pPr>
        <w:ind w:left="720" w:hanging="360"/>
      </w:pPr>
      <w:rPr>
        <w:rFonts w:hint="default"/>
      </w:rPr>
    </w:lvl>
    <w:lvl w:ilvl="1" w:tplc="AEA80B9C">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9B6D23"/>
    <w:multiLevelType w:val="hybridMultilevel"/>
    <w:tmpl w:val="5E64A0B8"/>
    <w:lvl w:ilvl="0" w:tplc="84228CB8">
      <w:start w:val="1"/>
      <w:numFmt w:val="bullet"/>
      <w:lvlText w:val=""/>
      <w:lvlJc w:val="left"/>
      <w:pPr>
        <w:ind w:left="1572" w:hanging="360"/>
      </w:pPr>
      <w:rPr>
        <w:rFonts w:ascii="Symbol" w:hAnsi="Symbol" w:cs="Symbol" w:hint="default"/>
        <w:color w:val="C0000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655B31C2"/>
    <w:multiLevelType w:val="hybridMultilevel"/>
    <w:tmpl w:val="59B04490"/>
    <w:lvl w:ilvl="0" w:tplc="53AE9ADA">
      <w:start w:val="1"/>
      <w:numFmt w:val="decimal"/>
      <w:lvlText w:val="%1."/>
      <w:lvlJc w:val="left"/>
      <w:pPr>
        <w:ind w:left="1146" w:hanging="360"/>
      </w:pPr>
      <w:rPr>
        <w:rFonts w:hint="default"/>
        <w:color w:val="auto"/>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69396A6E"/>
    <w:multiLevelType w:val="hybridMultilevel"/>
    <w:tmpl w:val="94E49970"/>
    <w:lvl w:ilvl="0" w:tplc="0409000F">
      <w:start w:val="1"/>
      <w:numFmt w:val="decimal"/>
      <w:lvlText w:val="%1."/>
      <w:lvlJc w:val="left"/>
      <w:pPr>
        <w:ind w:left="720" w:hanging="360"/>
      </w:pPr>
      <w:rPr>
        <w:rFonts w:hint="default"/>
      </w:rPr>
    </w:lvl>
    <w:lvl w:ilvl="1" w:tplc="AB64CA8A">
      <w:start w:val="1"/>
      <w:numFmt w:val="bullet"/>
      <w:lvlText w:val=""/>
      <w:lvlJc w:val="left"/>
      <w:pPr>
        <w:ind w:left="1440" w:hanging="360"/>
      </w:pPr>
      <w:rPr>
        <w:rFonts w:ascii="Webdings" w:hAnsi="Webdings" w:cs="Webdings" w:hint="default"/>
        <w:color w:val="C0000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EB3A10"/>
    <w:multiLevelType w:val="hybridMultilevel"/>
    <w:tmpl w:val="71926460"/>
    <w:lvl w:ilvl="0" w:tplc="2FF08C8E">
      <w:start w:val="1"/>
      <w:numFmt w:val="bullet"/>
      <w:lvlText w:val=""/>
      <w:lvlJc w:val="left"/>
      <w:pPr>
        <w:ind w:left="1146" w:hanging="360"/>
      </w:pPr>
      <w:rPr>
        <w:rFonts w:ascii="Symbol" w:hAnsi="Symbol" w:cs="Symbol" w:hint="default"/>
        <w:color w:val="BFBFBF" w:themeColor="background1" w:themeShade="BF"/>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8"/>
  </w:num>
  <w:num w:numId="2">
    <w:abstractNumId w:val="3"/>
  </w:num>
  <w:num w:numId="3">
    <w:abstractNumId w:val="15"/>
  </w:num>
  <w:num w:numId="4">
    <w:abstractNumId w:val="17"/>
  </w:num>
  <w:num w:numId="5">
    <w:abstractNumId w:val="11"/>
  </w:num>
  <w:num w:numId="6">
    <w:abstractNumId w:val="9"/>
  </w:num>
  <w:num w:numId="7">
    <w:abstractNumId w:val="4"/>
  </w:num>
  <w:num w:numId="8">
    <w:abstractNumId w:val="6"/>
  </w:num>
  <w:num w:numId="9">
    <w:abstractNumId w:val="14"/>
  </w:num>
  <w:num w:numId="10">
    <w:abstractNumId w:val="1"/>
  </w:num>
  <w:num w:numId="11">
    <w:abstractNumId w:val="12"/>
  </w:num>
  <w:num w:numId="12">
    <w:abstractNumId w:val="13"/>
  </w:num>
  <w:num w:numId="13">
    <w:abstractNumId w:val="2"/>
  </w:num>
  <w:num w:numId="14">
    <w:abstractNumId w:val="0"/>
  </w:num>
  <w:num w:numId="15">
    <w:abstractNumId w:val="10"/>
  </w:num>
  <w:num w:numId="16">
    <w:abstractNumId w:val="5"/>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32D"/>
    <w:rsid w:val="000570C1"/>
    <w:rsid w:val="00064985"/>
    <w:rsid w:val="000651CF"/>
    <w:rsid w:val="000779FA"/>
    <w:rsid w:val="00086D47"/>
    <w:rsid w:val="000A14DE"/>
    <w:rsid w:val="000A2054"/>
    <w:rsid w:val="00135BDB"/>
    <w:rsid w:val="001613FA"/>
    <w:rsid w:val="00164467"/>
    <w:rsid w:val="001B032D"/>
    <w:rsid w:val="001B3FC0"/>
    <w:rsid w:val="001E68D6"/>
    <w:rsid w:val="0025634C"/>
    <w:rsid w:val="00275557"/>
    <w:rsid w:val="00287EB5"/>
    <w:rsid w:val="002C2244"/>
    <w:rsid w:val="002F380E"/>
    <w:rsid w:val="00326B29"/>
    <w:rsid w:val="00327FCC"/>
    <w:rsid w:val="00347741"/>
    <w:rsid w:val="003B6850"/>
    <w:rsid w:val="003E2ED3"/>
    <w:rsid w:val="0046389B"/>
    <w:rsid w:val="004E7BE6"/>
    <w:rsid w:val="004F6182"/>
    <w:rsid w:val="005473CA"/>
    <w:rsid w:val="0056560B"/>
    <w:rsid w:val="00596E73"/>
    <w:rsid w:val="005C1961"/>
    <w:rsid w:val="0061201D"/>
    <w:rsid w:val="00623377"/>
    <w:rsid w:val="006427F3"/>
    <w:rsid w:val="00650732"/>
    <w:rsid w:val="006C39CD"/>
    <w:rsid w:val="006E5B8A"/>
    <w:rsid w:val="00717FA8"/>
    <w:rsid w:val="007401A8"/>
    <w:rsid w:val="00760467"/>
    <w:rsid w:val="00776A9B"/>
    <w:rsid w:val="00776BBE"/>
    <w:rsid w:val="0081183C"/>
    <w:rsid w:val="00854985"/>
    <w:rsid w:val="0089320B"/>
    <w:rsid w:val="008B2D4A"/>
    <w:rsid w:val="008C6813"/>
    <w:rsid w:val="00916735"/>
    <w:rsid w:val="00984D49"/>
    <w:rsid w:val="00A74B04"/>
    <w:rsid w:val="00AB6B12"/>
    <w:rsid w:val="00AF3FE6"/>
    <w:rsid w:val="00B125F9"/>
    <w:rsid w:val="00B4079A"/>
    <w:rsid w:val="00BA5E34"/>
    <w:rsid w:val="00BB1C79"/>
    <w:rsid w:val="00BB1DA8"/>
    <w:rsid w:val="00CE0CE4"/>
    <w:rsid w:val="00CE63E8"/>
    <w:rsid w:val="00D46B12"/>
    <w:rsid w:val="00DE1CF9"/>
    <w:rsid w:val="00DE75D3"/>
    <w:rsid w:val="00E1101B"/>
    <w:rsid w:val="00E21864"/>
    <w:rsid w:val="00E374C3"/>
    <w:rsid w:val="00E75083"/>
    <w:rsid w:val="00EC7A29"/>
    <w:rsid w:val="00F05D26"/>
    <w:rsid w:val="00F93630"/>
    <w:rsid w:val="00FA4511"/>
    <w:rsid w:val="00FB61AD"/>
    <w:rsid w:val="00FD13F0"/>
    <w:rsid w:val="00FE3560"/>
    <w:rsid w:val="00FF49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12"/>
    <w:rPr>
      <w:sz w:val="20"/>
      <w:lang w:val="en-GB"/>
    </w:rPr>
  </w:style>
  <w:style w:type="paragraph" w:styleId="Heading1">
    <w:name w:val="heading 1"/>
    <w:basedOn w:val="Normal"/>
    <w:next w:val="Normal"/>
    <w:link w:val="Heading1Char"/>
    <w:uiPriority w:val="9"/>
    <w:qFormat/>
    <w:rsid w:val="00135BDB"/>
    <w:pPr>
      <w:outlineLvl w:val="0"/>
    </w:pPr>
    <w:rPr>
      <w:color w:val="000000" w:themeColor="text1"/>
      <w:sz w:val="36"/>
      <w:szCs w:val="40"/>
    </w:rPr>
  </w:style>
  <w:style w:type="paragraph" w:styleId="Heading2">
    <w:name w:val="heading 2"/>
    <w:basedOn w:val="Normal"/>
    <w:next w:val="Normal"/>
    <w:link w:val="Heading2Char"/>
    <w:uiPriority w:val="9"/>
    <w:unhideWhenUsed/>
    <w:qFormat/>
    <w:rsid w:val="00A74B04"/>
    <w:pPr>
      <w:spacing w:after="120"/>
      <w:ind w:firstLine="426"/>
      <w:outlineLvl w:val="1"/>
    </w:pPr>
    <w:rPr>
      <w:b/>
      <w:bCs/>
      <w:color w:val="C00000"/>
      <w:sz w:val="28"/>
      <w:szCs w:val="32"/>
    </w:rPr>
  </w:style>
  <w:style w:type="paragraph" w:styleId="Heading3">
    <w:name w:val="heading 3"/>
    <w:basedOn w:val="Normal"/>
    <w:next w:val="Normal"/>
    <w:link w:val="Heading3Char"/>
    <w:uiPriority w:val="9"/>
    <w:unhideWhenUsed/>
    <w:qFormat/>
    <w:rsid w:val="00A74B04"/>
    <w:pPr>
      <w:ind w:firstLine="720"/>
      <w:outlineLvl w:val="2"/>
    </w:pPr>
    <w:rPr>
      <w:color w:val="C00000"/>
      <w:sz w:val="22"/>
      <w:szCs w:val="24"/>
    </w:rPr>
  </w:style>
  <w:style w:type="paragraph" w:styleId="Heading4">
    <w:name w:val="heading 4"/>
    <w:basedOn w:val="Normal"/>
    <w:next w:val="Normal"/>
    <w:link w:val="Heading4Char"/>
    <w:uiPriority w:val="9"/>
    <w:unhideWhenUsed/>
    <w:qFormat/>
    <w:rsid w:val="006E5B8A"/>
    <w:pPr>
      <w:jc w:val="center"/>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135BDB"/>
    <w:rPr>
      <w:color w:val="000000" w:themeColor="text1"/>
      <w:sz w:val="36"/>
      <w:szCs w:val="40"/>
      <w:lang w:val="en-GB"/>
    </w:rPr>
  </w:style>
  <w:style w:type="character" w:customStyle="1" w:styleId="Heading2Char">
    <w:name w:val="Heading 2 Char"/>
    <w:basedOn w:val="DefaultParagraphFont"/>
    <w:link w:val="Heading2"/>
    <w:uiPriority w:val="9"/>
    <w:rsid w:val="00A74B04"/>
    <w:rPr>
      <w:b/>
      <w:bCs/>
      <w:color w:val="C00000"/>
      <w:sz w:val="28"/>
      <w:szCs w:val="32"/>
      <w:lang w:val="en-GB"/>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21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864"/>
    <w:rPr>
      <w:rFonts w:ascii="Tahoma" w:hAnsi="Tahoma" w:cs="Tahoma"/>
      <w:sz w:val="16"/>
      <w:szCs w:val="16"/>
      <w:lang w:val="en-GB"/>
    </w:rPr>
  </w:style>
  <w:style w:type="character" w:styleId="PlaceholderText">
    <w:name w:val="Placeholder Text"/>
    <w:basedOn w:val="DefaultParagraphFont"/>
    <w:uiPriority w:val="99"/>
    <w:semiHidden/>
    <w:rsid w:val="00AB6B12"/>
    <w:rPr>
      <w:color w:val="808080"/>
    </w:rPr>
  </w:style>
  <w:style w:type="table" w:styleId="TableGrid">
    <w:name w:val="Table Grid"/>
    <w:basedOn w:val="TableNormal"/>
    <w:uiPriority w:val="59"/>
    <w:rsid w:val="00065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6E5B8A"/>
    <w:pPr>
      <w:keepNext/>
      <w:keepLines/>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2">
    <w:name w:val="toc 2"/>
    <w:basedOn w:val="Normal"/>
    <w:next w:val="Normal"/>
    <w:autoRedefine/>
    <w:uiPriority w:val="39"/>
    <w:unhideWhenUsed/>
    <w:rsid w:val="00A74B04"/>
    <w:pPr>
      <w:tabs>
        <w:tab w:val="right" w:leader="dot" w:pos="9017"/>
      </w:tabs>
      <w:spacing w:after="100"/>
      <w:ind w:left="426"/>
    </w:pPr>
  </w:style>
  <w:style w:type="paragraph" w:styleId="TOC1">
    <w:name w:val="toc 1"/>
    <w:basedOn w:val="Normal"/>
    <w:next w:val="Normal"/>
    <w:autoRedefine/>
    <w:uiPriority w:val="39"/>
    <w:unhideWhenUsed/>
    <w:rsid w:val="00A74B04"/>
    <w:pPr>
      <w:tabs>
        <w:tab w:val="left" w:pos="426"/>
        <w:tab w:val="right" w:leader="dot" w:pos="9017"/>
      </w:tabs>
      <w:spacing w:after="100"/>
    </w:pPr>
  </w:style>
  <w:style w:type="character" w:styleId="Hyperlink">
    <w:name w:val="Hyperlink"/>
    <w:basedOn w:val="DefaultParagraphFont"/>
    <w:uiPriority w:val="99"/>
    <w:unhideWhenUsed/>
    <w:rsid w:val="006E5B8A"/>
    <w:rPr>
      <w:color w:val="0000FF" w:themeColor="hyperlink"/>
      <w:u w:val="single"/>
    </w:rPr>
  </w:style>
  <w:style w:type="table" w:styleId="MediumList2-Accent2">
    <w:name w:val="Medium List 2 Accent 2"/>
    <w:basedOn w:val="TableNormal"/>
    <w:uiPriority w:val="66"/>
    <w:rsid w:val="006E5B8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
    <w:name w:val="Colorful Shading"/>
    <w:basedOn w:val="TableNormal"/>
    <w:uiPriority w:val="71"/>
    <w:rsid w:val="006E5B8A"/>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customStyle="1" w:styleId="Heading3Char">
    <w:name w:val="Heading 3 Char"/>
    <w:basedOn w:val="DefaultParagraphFont"/>
    <w:link w:val="Heading3"/>
    <w:uiPriority w:val="9"/>
    <w:rsid w:val="00A74B04"/>
    <w:rPr>
      <w:color w:val="C00000"/>
      <w:szCs w:val="24"/>
      <w:lang w:val="en-GB"/>
    </w:rPr>
  </w:style>
  <w:style w:type="character" w:customStyle="1" w:styleId="Heading4Char">
    <w:name w:val="Heading 4 Char"/>
    <w:basedOn w:val="DefaultParagraphFont"/>
    <w:link w:val="Heading4"/>
    <w:uiPriority w:val="9"/>
    <w:rsid w:val="006E5B8A"/>
    <w:rPr>
      <w:i/>
      <w:iCs/>
      <w:sz w:val="20"/>
      <w:lang w:val="en-GB"/>
    </w:rPr>
  </w:style>
  <w:style w:type="paragraph" w:styleId="TOC3">
    <w:name w:val="toc 3"/>
    <w:basedOn w:val="Normal"/>
    <w:next w:val="Normal"/>
    <w:autoRedefine/>
    <w:uiPriority w:val="39"/>
    <w:unhideWhenUsed/>
    <w:rsid w:val="00A74B04"/>
    <w:pPr>
      <w:tabs>
        <w:tab w:val="right" w:leader="dot" w:pos="9017"/>
      </w:tabs>
      <w:spacing w:after="100"/>
      <w:ind w:left="709"/>
    </w:pPr>
  </w:style>
  <w:style w:type="paragraph" w:styleId="FootnoteText">
    <w:name w:val="footnote text"/>
    <w:basedOn w:val="Normal"/>
    <w:link w:val="FootnoteTextChar"/>
    <w:uiPriority w:val="99"/>
    <w:unhideWhenUsed/>
    <w:rsid w:val="008C6813"/>
    <w:pPr>
      <w:spacing w:after="0" w:line="240" w:lineRule="auto"/>
    </w:pPr>
    <w:rPr>
      <w:szCs w:val="20"/>
    </w:rPr>
  </w:style>
  <w:style w:type="character" w:customStyle="1" w:styleId="FootnoteTextChar">
    <w:name w:val="Footnote Text Char"/>
    <w:basedOn w:val="DefaultParagraphFont"/>
    <w:link w:val="FootnoteText"/>
    <w:uiPriority w:val="99"/>
    <w:rsid w:val="008C6813"/>
    <w:rPr>
      <w:sz w:val="20"/>
      <w:szCs w:val="20"/>
      <w:lang w:val="en-GB"/>
    </w:rPr>
  </w:style>
  <w:style w:type="character" w:styleId="FootnoteReference">
    <w:name w:val="footnote reference"/>
    <w:basedOn w:val="DefaultParagraphFont"/>
    <w:uiPriority w:val="99"/>
    <w:unhideWhenUsed/>
    <w:rsid w:val="008C6813"/>
    <w:rPr>
      <w:vertAlign w:val="superscript"/>
    </w:rPr>
  </w:style>
  <w:style w:type="table" w:styleId="ColorfulList">
    <w:name w:val="Colorful List"/>
    <w:basedOn w:val="TableNormal"/>
    <w:uiPriority w:val="72"/>
    <w:rsid w:val="004E7BE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E374C3"/>
    <w:pPr>
      <w:ind w:left="720"/>
      <w:contextualSpacing/>
    </w:pPr>
  </w:style>
  <w:style w:type="paragraph" w:styleId="NoSpacing">
    <w:name w:val="No Spacing"/>
    <w:uiPriority w:val="1"/>
    <w:qFormat/>
    <w:rsid w:val="00BB1C79"/>
    <w:pPr>
      <w:spacing w:after="0" w:line="240" w:lineRule="auto"/>
    </w:pPr>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12"/>
    <w:rPr>
      <w:sz w:val="20"/>
      <w:lang w:val="en-GB"/>
    </w:rPr>
  </w:style>
  <w:style w:type="paragraph" w:styleId="Heading1">
    <w:name w:val="heading 1"/>
    <w:basedOn w:val="Normal"/>
    <w:next w:val="Normal"/>
    <w:link w:val="Heading1Char"/>
    <w:uiPriority w:val="9"/>
    <w:qFormat/>
    <w:rsid w:val="00135BDB"/>
    <w:pPr>
      <w:outlineLvl w:val="0"/>
    </w:pPr>
    <w:rPr>
      <w:color w:val="000000" w:themeColor="text1"/>
      <w:sz w:val="36"/>
      <w:szCs w:val="40"/>
    </w:rPr>
  </w:style>
  <w:style w:type="paragraph" w:styleId="Heading2">
    <w:name w:val="heading 2"/>
    <w:basedOn w:val="Normal"/>
    <w:next w:val="Normal"/>
    <w:link w:val="Heading2Char"/>
    <w:uiPriority w:val="9"/>
    <w:unhideWhenUsed/>
    <w:qFormat/>
    <w:rsid w:val="00A74B04"/>
    <w:pPr>
      <w:spacing w:after="120"/>
      <w:ind w:firstLine="426"/>
      <w:outlineLvl w:val="1"/>
    </w:pPr>
    <w:rPr>
      <w:b/>
      <w:bCs/>
      <w:color w:val="C00000"/>
      <w:sz w:val="28"/>
      <w:szCs w:val="32"/>
    </w:rPr>
  </w:style>
  <w:style w:type="paragraph" w:styleId="Heading3">
    <w:name w:val="heading 3"/>
    <w:basedOn w:val="Normal"/>
    <w:next w:val="Normal"/>
    <w:link w:val="Heading3Char"/>
    <w:uiPriority w:val="9"/>
    <w:unhideWhenUsed/>
    <w:qFormat/>
    <w:rsid w:val="00A74B04"/>
    <w:pPr>
      <w:ind w:firstLine="720"/>
      <w:outlineLvl w:val="2"/>
    </w:pPr>
    <w:rPr>
      <w:color w:val="C00000"/>
      <w:sz w:val="22"/>
      <w:szCs w:val="24"/>
    </w:rPr>
  </w:style>
  <w:style w:type="paragraph" w:styleId="Heading4">
    <w:name w:val="heading 4"/>
    <w:basedOn w:val="Normal"/>
    <w:next w:val="Normal"/>
    <w:link w:val="Heading4Char"/>
    <w:uiPriority w:val="9"/>
    <w:unhideWhenUsed/>
    <w:qFormat/>
    <w:rsid w:val="006E5B8A"/>
    <w:pPr>
      <w:jc w:val="center"/>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135BDB"/>
    <w:rPr>
      <w:color w:val="000000" w:themeColor="text1"/>
      <w:sz w:val="36"/>
      <w:szCs w:val="40"/>
      <w:lang w:val="en-GB"/>
    </w:rPr>
  </w:style>
  <w:style w:type="character" w:customStyle="1" w:styleId="Heading2Char">
    <w:name w:val="Heading 2 Char"/>
    <w:basedOn w:val="DefaultParagraphFont"/>
    <w:link w:val="Heading2"/>
    <w:uiPriority w:val="9"/>
    <w:rsid w:val="00A74B04"/>
    <w:rPr>
      <w:b/>
      <w:bCs/>
      <w:color w:val="C00000"/>
      <w:sz w:val="28"/>
      <w:szCs w:val="32"/>
      <w:lang w:val="en-GB"/>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21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864"/>
    <w:rPr>
      <w:rFonts w:ascii="Tahoma" w:hAnsi="Tahoma" w:cs="Tahoma"/>
      <w:sz w:val="16"/>
      <w:szCs w:val="16"/>
      <w:lang w:val="en-GB"/>
    </w:rPr>
  </w:style>
  <w:style w:type="character" w:styleId="PlaceholderText">
    <w:name w:val="Placeholder Text"/>
    <w:basedOn w:val="DefaultParagraphFont"/>
    <w:uiPriority w:val="99"/>
    <w:semiHidden/>
    <w:rsid w:val="00AB6B12"/>
    <w:rPr>
      <w:color w:val="808080"/>
    </w:rPr>
  </w:style>
  <w:style w:type="table" w:styleId="TableGrid">
    <w:name w:val="Table Grid"/>
    <w:basedOn w:val="TableNormal"/>
    <w:uiPriority w:val="59"/>
    <w:rsid w:val="00065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6E5B8A"/>
    <w:pPr>
      <w:keepNext/>
      <w:keepLines/>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2">
    <w:name w:val="toc 2"/>
    <w:basedOn w:val="Normal"/>
    <w:next w:val="Normal"/>
    <w:autoRedefine/>
    <w:uiPriority w:val="39"/>
    <w:unhideWhenUsed/>
    <w:rsid w:val="00A74B04"/>
    <w:pPr>
      <w:tabs>
        <w:tab w:val="right" w:leader="dot" w:pos="9017"/>
      </w:tabs>
      <w:spacing w:after="100"/>
      <w:ind w:left="426"/>
    </w:pPr>
  </w:style>
  <w:style w:type="paragraph" w:styleId="TOC1">
    <w:name w:val="toc 1"/>
    <w:basedOn w:val="Normal"/>
    <w:next w:val="Normal"/>
    <w:autoRedefine/>
    <w:uiPriority w:val="39"/>
    <w:unhideWhenUsed/>
    <w:rsid w:val="00A74B04"/>
    <w:pPr>
      <w:tabs>
        <w:tab w:val="left" w:pos="426"/>
        <w:tab w:val="right" w:leader="dot" w:pos="9017"/>
      </w:tabs>
      <w:spacing w:after="100"/>
    </w:pPr>
  </w:style>
  <w:style w:type="character" w:styleId="Hyperlink">
    <w:name w:val="Hyperlink"/>
    <w:basedOn w:val="DefaultParagraphFont"/>
    <w:uiPriority w:val="99"/>
    <w:unhideWhenUsed/>
    <w:rsid w:val="006E5B8A"/>
    <w:rPr>
      <w:color w:val="0000FF" w:themeColor="hyperlink"/>
      <w:u w:val="single"/>
    </w:rPr>
  </w:style>
  <w:style w:type="table" w:styleId="MediumList2-Accent2">
    <w:name w:val="Medium List 2 Accent 2"/>
    <w:basedOn w:val="TableNormal"/>
    <w:uiPriority w:val="66"/>
    <w:rsid w:val="006E5B8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
    <w:name w:val="Colorful Shading"/>
    <w:basedOn w:val="TableNormal"/>
    <w:uiPriority w:val="71"/>
    <w:rsid w:val="006E5B8A"/>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customStyle="1" w:styleId="Heading3Char">
    <w:name w:val="Heading 3 Char"/>
    <w:basedOn w:val="DefaultParagraphFont"/>
    <w:link w:val="Heading3"/>
    <w:uiPriority w:val="9"/>
    <w:rsid w:val="00A74B04"/>
    <w:rPr>
      <w:color w:val="C00000"/>
      <w:szCs w:val="24"/>
      <w:lang w:val="en-GB"/>
    </w:rPr>
  </w:style>
  <w:style w:type="character" w:customStyle="1" w:styleId="Heading4Char">
    <w:name w:val="Heading 4 Char"/>
    <w:basedOn w:val="DefaultParagraphFont"/>
    <w:link w:val="Heading4"/>
    <w:uiPriority w:val="9"/>
    <w:rsid w:val="006E5B8A"/>
    <w:rPr>
      <w:i/>
      <w:iCs/>
      <w:sz w:val="20"/>
      <w:lang w:val="en-GB"/>
    </w:rPr>
  </w:style>
  <w:style w:type="paragraph" w:styleId="TOC3">
    <w:name w:val="toc 3"/>
    <w:basedOn w:val="Normal"/>
    <w:next w:val="Normal"/>
    <w:autoRedefine/>
    <w:uiPriority w:val="39"/>
    <w:unhideWhenUsed/>
    <w:rsid w:val="00A74B04"/>
    <w:pPr>
      <w:tabs>
        <w:tab w:val="right" w:leader="dot" w:pos="9017"/>
      </w:tabs>
      <w:spacing w:after="100"/>
      <w:ind w:left="709"/>
    </w:pPr>
  </w:style>
  <w:style w:type="paragraph" w:styleId="FootnoteText">
    <w:name w:val="footnote text"/>
    <w:basedOn w:val="Normal"/>
    <w:link w:val="FootnoteTextChar"/>
    <w:uiPriority w:val="99"/>
    <w:unhideWhenUsed/>
    <w:rsid w:val="008C6813"/>
    <w:pPr>
      <w:spacing w:after="0" w:line="240" w:lineRule="auto"/>
    </w:pPr>
    <w:rPr>
      <w:szCs w:val="20"/>
    </w:rPr>
  </w:style>
  <w:style w:type="character" w:customStyle="1" w:styleId="FootnoteTextChar">
    <w:name w:val="Footnote Text Char"/>
    <w:basedOn w:val="DefaultParagraphFont"/>
    <w:link w:val="FootnoteText"/>
    <w:uiPriority w:val="99"/>
    <w:rsid w:val="008C6813"/>
    <w:rPr>
      <w:sz w:val="20"/>
      <w:szCs w:val="20"/>
      <w:lang w:val="en-GB"/>
    </w:rPr>
  </w:style>
  <w:style w:type="character" w:styleId="FootnoteReference">
    <w:name w:val="footnote reference"/>
    <w:basedOn w:val="DefaultParagraphFont"/>
    <w:uiPriority w:val="99"/>
    <w:unhideWhenUsed/>
    <w:rsid w:val="008C6813"/>
    <w:rPr>
      <w:vertAlign w:val="superscript"/>
    </w:rPr>
  </w:style>
  <w:style w:type="table" w:styleId="ColorfulList">
    <w:name w:val="Colorful List"/>
    <w:basedOn w:val="TableNormal"/>
    <w:uiPriority w:val="72"/>
    <w:rsid w:val="004E7BE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E374C3"/>
    <w:pPr>
      <w:ind w:left="720"/>
      <w:contextualSpacing/>
    </w:pPr>
  </w:style>
  <w:style w:type="paragraph" w:styleId="NoSpacing">
    <w:name w:val="No Spacing"/>
    <w:uiPriority w:val="1"/>
    <w:qFormat/>
    <w:rsid w:val="00BB1C79"/>
    <w:pPr>
      <w:spacing w:after="0" w:line="240"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www.thet.org/health-partnership-scheme/resources/principles-of-partnership/flexible-resourceful-innovative" TargetMode="External"/><Relationship Id="rId2" Type="http://schemas.openxmlformats.org/officeDocument/2006/relationships/customXml" Target="../customXml/item2.xml"/><Relationship Id="rId16" Type="http://schemas.openxmlformats.org/officeDocument/2006/relationships/hyperlink" Target="http://www.wmo.int/pages/prog/wcp/wcsp/rcofs/sascof/health/csf-health.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image" Target="media/image5.png"/><Relationship Id="rId4" Type="http://schemas.openxmlformats.org/officeDocument/2006/relationships/image" Target="media/image7.png"/></Relationships>
</file>

<file path=word/_rels/foot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image" Target="media/image5.png"/><Relationship Id="rId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cpo.noaa.gov/AboutCPO/IntegratedInformationSystems/NIHHIS/AboutNIHHI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HO%20Masterfile%20Feb%202017\2%20&#61479;%20PROJECTS\GHHIN\Operationalizing%20GHHIN\GHHI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Additional Information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5A76C0-47BA-439B-BA2B-A9EB8406B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GHHIN Template</Template>
  <TotalTime>61</TotalTime>
  <Pages>11</Pages>
  <Words>3897</Words>
  <Characters>22214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26059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Celine Novenario</dc:creator>
  <cp:lastModifiedBy>Joy Shumake-Guillemot</cp:lastModifiedBy>
  <cp:revision>13</cp:revision>
  <cp:lastPrinted>2017-05-15T11:09:00Z</cp:lastPrinted>
  <dcterms:created xsi:type="dcterms:W3CDTF">2017-05-12T10:34:00Z</dcterms:created>
  <dcterms:modified xsi:type="dcterms:W3CDTF">2017-05-15T13:53:00Z</dcterms:modified>
</cp:coreProperties>
</file>